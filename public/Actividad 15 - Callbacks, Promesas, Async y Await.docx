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21EC" w14:textId="0D7DFA36" w:rsidR="005C6D45" w:rsidRPr="001051C8" w:rsidRDefault="001051C8">
      <w:pPr>
        <w:pStyle w:val="Ttulo"/>
        <w:rPr>
          <w:b/>
          <w:bCs/>
          <w:sz w:val="72"/>
          <w:szCs w:val="72"/>
        </w:rPr>
      </w:pPr>
      <w:r w:rsidRPr="001051C8">
        <w:rPr>
          <w:b/>
          <w:bCs/>
          <w:sz w:val="72"/>
          <w:szCs w:val="72"/>
          <w:lang w:bidi="es-ES"/>
        </w:rPr>
        <w:t>Actividad de Clase</w:t>
      </w:r>
    </w:p>
    <w:p w14:paraId="584936E5" w14:textId="4CC9D8A0" w:rsidR="005C6D45" w:rsidRPr="001051C8" w:rsidRDefault="001B08ED">
      <w:pPr>
        <w:pStyle w:val="Subttulo"/>
        <w:rPr>
          <w:b/>
          <w:bCs/>
        </w:rPr>
      </w:pPr>
      <w:bookmarkStart w:id="0" w:name="_Hlk487785372"/>
      <w:bookmarkEnd w:id="0"/>
      <w:r w:rsidRPr="001B08ED">
        <w:rPr>
          <w:b/>
          <w:bCs/>
          <w:lang w:bidi="es-ES"/>
        </w:rPr>
        <w:t xml:space="preserve">Aplicación de </w:t>
      </w:r>
      <w:proofErr w:type="spellStart"/>
      <w:r w:rsidRPr="001B08ED">
        <w:rPr>
          <w:b/>
          <w:bCs/>
          <w:lang w:bidi="es-ES"/>
        </w:rPr>
        <w:t>Callbacks</w:t>
      </w:r>
      <w:proofErr w:type="spellEnd"/>
      <w:r w:rsidRPr="001B08ED">
        <w:rPr>
          <w:b/>
          <w:bCs/>
          <w:lang w:bidi="es-ES"/>
        </w:rPr>
        <w:t xml:space="preserve">, Promesas, </w:t>
      </w:r>
      <w:proofErr w:type="spellStart"/>
      <w:r w:rsidRPr="001B08ED">
        <w:rPr>
          <w:b/>
          <w:bCs/>
          <w:lang w:bidi="es-ES"/>
        </w:rPr>
        <w:t>Async</w:t>
      </w:r>
      <w:proofErr w:type="spellEnd"/>
      <w:r w:rsidRPr="001B08ED">
        <w:rPr>
          <w:b/>
          <w:bCs/>
          <w:lang w:bidi="es-ES"/>
        </w:rPr>
        <w:t xml:space="preserve"> y </w:t>
      </w:r>
      <w:proofErr w:type="spellStart"/>
      <w:r w:rsidRPr="001B08ED">
        <w:rPr>
          <w:b/>
          <w:bCs/>
          <w:lang w:bidi="es-ES"/>
        </w:rPr>
        <w:t>Await</w:t>
      </w:r>
      <w:proofErr w:type="spellEnd"/>
    </w:p>
    <w:p w14:paraId="0BCBD912" w14:textId="7ACC5B6D" w:rsidR="00617D63" w:rsidRDefault="001B08ED" w:rsidP="001B08ED">
      <w:pPr>
        <w:jc w:val="both"/>
        <w:rPr>
          <w:lang w:bidi="es-ES"/>
        </w:rPr>
      </w:pPr>
      <w:r w:rsidRPr="001B08ED">
        <w:rPr>
          <w:lang w:bidi="es-ES"/>
        </w:rPr>
        <w:t xml:space="preserve">El objetivo de esta actividad es desarrollar ejercicios de aplicación usando el entorno de Node JS y el Framework Express.js, para aprender el uso de </w:t>
      </w:r>
      <w:proofErr w:type="spellStart"/>
      <w:r w:rsidRPr="001B08ED">
        <w:rPr>
          <w:lang w:bidi="es-ES"/>
        </w:rPr>
        <w:t>Callbacks</w:t>
      </w:r>
      <w:proofErr w:type="spellEnd"/>
      <w:r w:rsidRPr="001B08ED">
        <w:rPr>
          <w:lang w:bidi="es-ES"/>
        </w:rPr>
        <w:t xml:space="preserve">, Promesas, </w:t>
      </w:r>
      <w:proofErr w:type="spellStart"/>
      <w:r w:rsidRPr="001B08ED">
        <w:rPr>
          <w:lang w:bidi="es-ES"/>
        </w:rPr>
        <w:t>Async</w:t>
      </w:r>
      <w:proofErr w:type="spellEnd"/>
      <w:r w:rsidRPr="001B08ED">
        <w:rPr>
          <w:lang w:bidi="es-ES"/>
        </w:rPr>
        <w:t xml:space="preserve"> y </w:t>
      </w:r>
      <w:proofErr w:type="spellStart"/>
      <w:r w:rsidRPr="001B08ED">
        <w:rPr>
          <w:lang w:bidi="es-ES"/>
        </w:rPr>
        <w:t>Await</w:t>
      </w:r>
      <w:proofErr w:type="spellEnd"/>
      <w:r w:rsidRPr="001B08ED">
        <w:rPr>
          <w:lang w:bidi="es-ES"/>
        </w:rPr>
        <w:t>.</w:t>
      </w:r>
    </w:p>
    <w:p w14:paraId="3FCBB09B" w14:textId="398DE30B" w:rsidR="005C6D45" w:rsidRPr="00AB5498" w:rsidRDefault="003E059A" w:rsidP="000F00E7">
      <w:pPr>
        <w:pStyle w:val="Ttulo1"/>
      </w:pPr>
      <w:r>
        <w:rPr>
          <w:lang w:bidi="es-ES"/>
        </w:rPr>
        <w:t>Desarrollo</w:t>
      </w:r>
    </w:p>
    <w:p w14:paraId="6CD804BA" w14:textId="49825771" w:rsidR="005C2110" w:rsidRDefault="003E059A" w:rsidP="003158C6">
      <w:pPr>
        <w:jc w:val="both"/>
        <w:rPr>
          <w:lang w:bidi="es-ES"/>
        </w:rPr>
      </w:pPr>
      <w:r>
        <w:rPr>
          <w:lang w:bidi="es-ES"/>
        </w:rPr>
        <w:t xml:space="preserve">Para desarrollar la actividad lo primero que haremos </w:t>
      </w:r>
      <w:r w:rsidR="0080511F">
        <w:rPr>
          <w:lang w:bidi="es-ES"/>
        </w:rPr>
        <w:t xml:space="preserve">es abrir nuestro </w:t>
      </w:r>
      <w:r w:rsidR="0080511F" w:rsidRPr="0080511F">
        <w:rPr>
          <w:b/>
          <w:bCs/>
          <w:lang w:bidi="es-ES"/>
        </w:rPr>
        <w:t>Visual Studio Code</w:t>
      </w:r>
      <w:r w:rsidR="0080511F">
        <w:rPr>
          <w:lang w:bidi="es-ES"/>
        </w:rPr>
        <w:t xml:space="preserve">, y abriremos una carpeta donde desarrollaremos nuestros ejercicios, para este caso he creado la carpeta llamada </w:t>
      </w:r>
      <w:r w:rsidR="0080511F" w:rsidRPr="0080511F">
        <w:rPr>
          <w:b/>
          <w:bCs/>
          <w:lang w:bidi="es-ES"/>
        </w:rPr>
        <w:t>Ejercicios</w:t>
      </w:r>
      <w:r w:rsidR="0080511F">
        <w:rPr>
          <w:lang w:bidi="es-ES"/>
        </w:rPr>
        <w:t>:</w:t>
      </w:r>
    </w:p>
    <w:p w14:paraId="1FF1EA05" w14:textId="23C52F61" w:rsidR="005C2110" w:rsidRDefault="00392F27" w:rsidP="00D73751">
      <w:pPr>
        <w:jc w:val="both"/>
        <w:rPr>
          <w:lang w:bidi="es-ES"/>
        </w:rPr>
      </w:pPr>
      <w:r>
        <w:rPr>
          <w:lang w:bidi="es-ES"/>
        </w:rPr>
        <w:t xml:space="preserve">Vamos a crear una carpeta llamada </w:t>
      </w:r>
      <w:r>
        <w:rPr>
          <w:b/>
          <w:bCs/>
          <w:lang w:bidi="es-ES"/>
        </w:rPr>
        <w:t>mi-app</w:t>
      </w:r>
      <w:r>
        <w:rPr>
          <w:lang w:bidi="es-ES"/>
        </w:rPr>
        <w:t>, para ello usamos este comando:</w:t>
      </w:r>
    </w:p>
    <w:p w14:paraId="5EB75FE6" w14:textId="37311838" w:rsidR="00392F27" w:rsidRPr="003158C6" w:rsidRDefault="00392F27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392F2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mkdir</w:t>
      </w:r>
      <w:proofErr w:type="spellEnd"/>
      <w:r w:rsidRPr="00392F2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="003158C6" w:rsidRPr="003158C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mi-app</w:t>
      </w:r>
    </w:p>
    <w:p w14:paraId="01D8134B" w14:textId="698CDD0D" w:rsidR="00392F27" w:rsidRDefault="00392F27" w:rsidP="00D73751">
      <w:pPr>
        <w:jc w:val="both"/>
        <w:rPr>
          <w:lang w:bidi="es-ES"/>
        </w:rPr>
      </w:pPr>
      <w:r>
        <w:rPr>
          <w:lang w:bidi="es-ES"/>
        </w:rPr>
        <w:t>Luego con el siguiente comando ingresaremos dentro de la carpeta desde la consola:</w:t>
      </w:r>
    </w:p>
    <w:p w14:paraId="5C092572" w14:textId="6DD4E582" w:rsidR="00392F27" w:rsidRPr="003158C6" w:rsidRDefault="00392F27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392F2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cd</w:t>
      </w:r>
      <w:r w:rsidRPr="00392F2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="00D94B18" w:rsidRPr="00392F2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</w:t>
      </w:r>
      <w:r w:rsidR="00D94B18" w:rsidRPr="00392F2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r w:rsidR="003158C6" w:rsidRPr="003158C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app</w:t>
      </w:r>
    </w:p>
    <w:p w14:paraId="7EC3387A" w14:textId="69858FD5" w:rsidR="005C2110" w:rsidRDefault="000B0B2F" w:rsidP="00D73751">
      <w:pPr>
        <w:jc w:val="both"/>
        <w:rPr>
          <w:lang w:bidi="es-ES"/>
        </w:rPr>
      </w:pPr>
      <w:r>
        <w:rPr>
          <w:lang w:bidi="es-ES"/>
        </w:rPr>
        <w:t>Luego Ejecutaremos este código para crear un proyecto node.js:</w:t>
      </w:r>
    </w:p>
    <w:p w14:paraId="357E2DA2" w14:textId="77777777" w:rsidR="000B0B2F" w:rsidRPr="000B0B2F" w:rsidRDefault="000B0B2F" w:rsidP="000B0B2F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0B0B2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npm</w:t>
      </w:r>
      <w:proofErr w:type="spellEnd"/>
      <w:r w:rsidRPr="000B0B2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0B0B2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init</w:t>
      </w:r>
      <w:proofErr w:type="spellEnd"/>
      <w:r w:rsidRPr="000B0B2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0B0B2F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r w:rsidRPr="000B0B2F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y</w:t>
      </w:r>
    </w:p>
    <w:p w14:paraId="5C804EDE" w14:textId="77777777" w:rsidR="003158C6" w:rsidRDefault="003158C6" w:rsidP="003158C6">
      <w:pPr>
        <w:jc w:val="both"/>
        <w:rPr>
          <w:lang w:bidi="es-ES"/>
        </w:rPr>
      </w:pPr>
      <w:r>
        <w:rPr>
          <w:lang w:bidi="es-ES"/>
        </w:rPr>
        <w:t xml:space="preserve">Ahora vamos a crear una aplicación de prueba usando el </w:t>
      </w:r>
      <w:proofErr w:type="spellStart"/>
      <w:r>
        <w:rPr>
          <w:lang w:bidi="es-ES"/>
        </w:rPr>
        <w:t>framewrok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express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js</w:t>
      </w:r>
      <w:proofErr w:type="spellEnd"/>
      <w:r>
        <w:rPr>
          <w:lang w:bidi="es-ES"/>
        </w:rPr>
        <w:t>, para instalarlo ejecutamos el siguiente código en la consola:</w:t>
      </w:r>
    </w:p>
    <w:p w14:paraId="2D6A27A9" w14:textId="1BD30940" w:rsidR="003158C6" w:rsidRPr="003158C6" w:rsidRDefault="003158C6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0B0B2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npm</w:t>
      </w:r>
      <w:proofErr w:type="spellEnd"/>
      <w:r w:rsidRPr="000B0B2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0B0B2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install</w:t>
      </w:r>
      <w:proofErr w:type="spellEnd"/>
      <w:r w:rsidRPr="000B0B2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0B0B2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express</w:t>
      </w:r>
      <w:proofErr w:type="spellEnd"/>
      <w:r w:rsidRPr="000B0B2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--</w:t>
      </w:r>
      <w:proofErr w:type="spellStart"/>
      <w:r w:rsidRPr="000B0B2F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save</w:t>
      </w:r>
      <w:proofErr w:type="spellEnd"/>
    </w:p>
    <w:p w14:paraId="550D7639" w14:textId="6DAD7B7B" w:rsidR="002D0B01" w:rsidRDefault="003158C6" w:rsidP="00D73751">
      <w:pPr>
        <w:jc w:val="both"/>
        <w:rPr>
          <w:b/>
          <w:bCs/>
          <w:lang w:bidi="es-ES"/>
        </w:rPr>
      </w:pPr>
      <w:r>
        <w:rPr>
          <w:lang w:bidi="es-ES"/>
        </w:rPr>
        <w:t>Seguidamente,</w:t>
      </w:r>
      <w:r w:rsidR="002D0B01">
        <w:rPr>
          <w:lang w:bidi="es-ES"/>
        </w:rPr>
        <w:t xml:space="preserve"> vamos a crear el archivo </w:t>
      </w:r>
      <w:r w:rsidR="00FC464A" w:rsidRPr="00FC464A">
        <w:rPr>
          <w:b/>
          <w:bCs/>
          <w:color w:val="7030A0"/>
          <w:lang w:bidi="es-ES"/>
        </w:rPr>
        <w:t>server.js</w:t>
      </w:r>
    </w:p>
    <w:p w14:paraId="0A3862E2" w14:textId="65234C13" w:rsidR="003158C6" w:rsidRDefault="003158C6" w:rsidP="003158C6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162A5184" wp14:editId="33FBD139">
            <wp:extent cx="3988672" cy="2623928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362" cy="262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C7F" w14:textId="77777777" w:rsidR="003158C6" w:rsidRDefault="003158C6" w:rsidP="003158C6">
      <w:pPr>
        <w:jc w:val="both"/>
        <w:rPr>
          <w:lang w:bidi="es-ES"/>
        </w:rPr>
      </w:pPr>
    </w:p>
    <w:p w14:paraId="3036237D" w14:textId="66B69232" w:rsidR="003158C6" w:rsidRDefault="003158C6" w:rsidP="003158C6">
      <w:pPr>
        <w:jc w:val="both"/>
        <w:rPr>
          <w:lang w:bidi="es-ES"/>
        </w:rPr>
      </w:pPr>
      <w:r>
        <w:rPr>
          <w:lang w:bidi="es-ES"/>
        </w:rPr>
        <w:lastRenderedPageBreak/>
        <w:t xml:space="preserve">Por último, editaremos el archivo </w:t>
      </w:r>
      <w:proofErr w:type="spellStart"/>
      <w:proofErr w:type="gramStart"/>
      <w:r w:rsidRPr="00F076D5">
        <w:rPr>
          <w:b/>
          <w:bCs/>
          <w:lang w:bidi="es-ES"/>
        </w:rPr>
        <w:t>package.json</w:t>
      </w:r>
      <w:proofErr w:type="spellEnd"/>
      <w:proofErr w:type="gramEnd"/>
      <w:r>
        <w:rPr>
          <w:lang w:bidi="es-ES"/>
        </w:rPr>
        <w:t>, para poder ejecutar nuestra app sin problemas:</w:t>
      </w:r>
    </w:p>
    <w:p w14:paraId="27FC2C68" w14:textId="77777777" w:rsidR="003158C6" w:rsidRPr="00A92BA5" w:rsidRDefault="003158C6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A92BA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"scripts"</w:t>
      </w: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: {</w:t>
      </w:r>
    </w:p>
    <w:p w14:paraId="10405BE3" w14:textId="77777777" w:rsidR="003158C6" w:rsidRPr="00A92BA5" w:rsidRDefault="003158C6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A92BA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"test"</w:t>
      </w: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: </w:t>
      </w:r>
      <w:r w:rsidRPr="00A92BA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"echo </w:t>
      </w:r>
      <w:r w:rsidRPr="00A92BA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\"</w:t>
      </w:r>
      <w:r w:rsidRPr="00A92BA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Error: no test specified</w:t>
      </w:r>
      <w:r w:rsidRPr="00A92BA5">
        <w:rPr>
          <w:rFonts w:ascii="Consolas" w:eastAsia="Times New Roman" w:hAnsi="Consolas" w:cs="Times New Roman"/>
          <w:color w:val="D7BA7D"/>
          <w:sz w:val="21"/>
          <w:szCs w:val="21"/>
          <w:lang w:val="en-US" w:eastAsia="es-PE"/>
        </w:rPr>
        <w:t>\"</w:t>
      </w:r>
      <w:r w:rsidRPr="00A92BA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&amp;&amp; exit 1"</w:t>
      </w: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,</w:t>
      </w:r>
    </w:p>
    <w:p w14:paraId="1011DF98" w14:textId="77777777" w:rsidR="003158C6" w:rsidRPr="00A92BA5" w:rsidRDefault="003158C6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A92BA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"start"</w:t>
      </w: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: </w:t>
      </w:r>
      <w:r w:rsidRPr="00A92BA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"node server.js"</w:t>
      </w: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,</w:t>
      </w:r>
    </w:p>
    <w:p w14:paraId="18BB92AD" w14:textId="77777777" w:rsidR="003158C6" w:rsidRPr="00A92BA5" w:rsidRDefault="003158C6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A92BA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"dev"</w:t>
      </w: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: </w:t>
      </w:r>
      <w:r w:rsidRPr="00A92BA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A92BA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nodemon</w:t>
      </w:r>
      <w:proofErr w:type="spellEnd"/>
      <w:r w:rsidRPr="00A92BA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server.js"</w:t>
      </w:r>
    </w:p>
    <w:p w14:paraId="6EF6C31F" w14:textId="77777777" w:rsidR="003158C6" w:rsidRPr="00A92BA5" w:rsidRDefault="003158C6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A92BA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0BA87905" w14:textId="77777777" w:rsidR="003158C6" w:rsidRDefault="003158C6" w:rsidP="003158C6">
      <w:pPr>
        <w:jc w:val="both"/>
        <w:rPr>
          <w:lang w:bidi="es-ES"/>
        </w:rPr>
      </w:pPr>
    </w:p>
    <w:p w14:paraId="593778ED" w14:textId="1F5E7B4E" w:rsidR="003158C6" w:rsidRDefault="003158C6" w:rsidP="003158C6">
      <w:pPr>
        <w:jc w:val="both"/>
        <w:rPr>
          <w:lang w:bidi="es-ES"/>
        </w:rPr>
      </w:pPr>
      <w:r>
        <w:rPr>
          <w:lang w:bidi="es-ES"/>
        </w:rPr>
        <w:t>Para ejecutar la aplicación, en nuestra consola de Visual Studio Code, colocamos el siguiente código:</w:t>
      </w:r>
    </w:p>
    <w:p w14:paraId="4026FA35" w14:textId="77777777" w:rsidR="003158C6" w:rsidRPr="00F076D5" w:rsidRDefault="003158C6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npm</w:t>
      </w:r>
      <w:proofErr w:type="spellEnd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start</w:t>
      </w:r>
      <w:proofErr w:type="spellEnd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#</w:t>
      </w:r>
      <w:proofErr w:type="gramEnd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Ejecuta con Node.js</w:t>
      </w:r>
    </w:p>
    <w:p w14:paraId="3259A27D" w14:textId="77777777" w:rsidR="003158C6" w:rsidRPr="00F076D5" w:rsidRDefault="003158C6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npm</w:t>
      </w:r>
      <w:proofErr w:type="spellEnd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run </w:t>
      </w:r>
      <w:proofErr w:type="spellStart"/>
      <w:proofErr w:type="gramStart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dev</w:t>
      </w:r>
      <w:proofErr w:type="spellEnd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#</w:t>
      </w:r>
      <w:proofErr w:type="gramEnd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Ejecuta con </w:t>
      </w:r>
      <w:proofErr w:type="spellStart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Nodemon</w:t>
      </w:r>
      <w:proofErr w:type="spellEnd"/>
      <w:r w:rsidRPr="00F076D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(recarga automática)</w:t>
      </w:r>
    </w:p>
    <w:p w14:paraId="33BB6A15" w14:textId="77777777" w:rsidR="003158C6" w:rsidRDefault="003158C6" w:rsidP="003158C6">
      <w:pPr>
        <w:jc w:val="both"/>
        <w:rPr>
          <w:lang w:bidi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420"/>
        <w:gridCol w:w="2480"/>
        <w:gridCol w:w="3060"/>
      </w:tblGrid>
      <w:tr w:rsidR="003158C6" w:rsidRPr="00B37483" w14:paraId="4184EAB6" w14:textId="77777777" w:rsidTr="00613AA3">
        <w:trPr>
          <w:trHeight w:val="3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14:paraId="37E164D9" w14:textId="77777777" w:rsidR="003158C6" w:rsidRPr="00B37483" w:rsidRDefault="003158C6" w:rsidP="00613AA3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B3748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PE"/>
              </w:rPr>
              <w:t>Comando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14:paraId="5CE69BAB" w14:textId="77777777" w:rsidR="003158C6" w:rsidRPr="00B37483" w:rsidRDefault="003158C6" w:rsidP="00613AA3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B3748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PE"/>
              </w:rPr>
              <w:t>Ejecuta con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14:paraId="15EEC9DD" w14:textId="77777777" w:rsidR="003158C6" w:rsidRPr="00B37483" w:rsidRDefault="003158C6" w:rsidP="00613AA3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B3748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PE"/>
              </w:rPr>
              <w:t>Recarga automática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14:paraId="04C2D57E" w14:textId="77777777" w:rsidR="003158C6" w:rsidRPr="00B37483" w:rsidRDefault="003158C6" w:rsidP="00613AA3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B3748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PE"/>
              </w:rPr>
              <w:t xml:space="preserve">Definición en </w:t>
            </w:r>
            <w:proofErr w:type="spellStart"/>
            <w:proofErr w:type="gramStart"/>
            <w:r w:rsidRPr="00B3748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PE"/>
              </w:rPr>
              <w:t>package.json</w:t>
            </w:r>
            <w:proofErr w:type="spellEnd"/>
            <w:proofErr w:type="gramEnd"/>
          </w:p>
        </w:tc>
      </w:tr>
      <w:tr w:rsidR="003158C6" w:rsidRPr="00B37483" w14:paraId="3C46AEBD" w14:textId="77777777" w:rsidTr="00613AA3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1AD7" w14:textId="77777777" w:rsidR="003158C6" w:rsidRPr="00B37483" w:rsidRDefault="003158C6" w:rsidP="00613AA3">
            <w:pPr>
              <w:spacing w:before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npm</w:t>
            </w:r>
            <w:proofErr w:type="spellEnd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start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B71F7" w14:textId="77777777" w:rsidR="003158C6" w:rsidRPr="00B37483" w:rsidRDefault="003158C6" w:rsidP="00613AA3">
            <w:pPr>
              <w:spacing w:before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Node.js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CB9F" w14:textId="77777777" w:rsidR="003158C6" w:rsidRPr="00B37483" w:rsidRDefault="003158C6" w:rsidP="00613AA3">
            <w:pPr>
              <w:spacing w:before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37483">
              <w:rPr>
                <w:rFonts w:ascii="Segoe UI Emoji" w:eastAsia="Times New Roman" w:hAnsi="Segoe UI Emoji" w:cs="Segoe UI Emoji"/>
                <w:color w:val="000000"/>
                <w:lang w:eastAsia="es-PE"/>
              </w:rPr>
              <w:t>❌</w:t>
            </w:r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No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8A20" w14:textId="77777777" w:rsidR="003158C6" w:rsidRPr="00B37483" w:rsidRDefault="003158C6" w:rsidP="00613AA3">
            <w:pPr>
              <w:spacing w:before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"</w:t>
            </w:r>
            <w:proofErr w:type="spellStart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start</w:t>
            </w:r>
            <w:proofErr w:type="spellEnd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": "</w:t>
            </w:r>
            <w:proofErr w:type="spellStart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node</w:t>
            </w:r>
            <w:proofErr w:type="spellEnd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server.js"</w:t>
            </w:r>
          </w:p>
        </w:tc>
      </w:tr>
      <w:tr w:rsidR="003158C6" w:rsidRPr="00B37483" w14:paraId="09B42CF1" w14:textId="77777777" w:rsidTr="00613AA3">
        <w:trPr>
          <w:trHeight w:val="3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5C94" w14:textId="77777777" w:rsidR="003158C6" w:rsidRPr="00B37483" w:rsidRDefault="003158C6" w:rsidP="00613AA3">
            <w:pPr>
              <w:spacing w:before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npm</w:t>
            </w:r>
            <w:proofErr w:type="spellEnd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run </w:t>
            </w:r>
            <w:proofErr w:type="spellStart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dev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8463" w14:textId="77777777" w:rsidR="003158C6" w:rsidRPr="00B37483" w:rsidRDefault="003158C6" w:rsidP="00613AA3">
            <w:pPr>
              <w:spacing w:before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Nodemon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B617" w14:textId="77777777" w:rsidR="003158C6" w:rsidRPr="00B37483" w:rsidRDefault="003158C6" w:rsidP="00613AA3">
            <w:pPr>
              <w:spacing w:before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37483">
              <w:rPr>
                <w:rFonts w:ascii="Segoe UI Emoji" w:eastAsia="Times New Roman" w:hAnsi="Segoe UI Emoji" w:cs="Segoe UI Emoji"/>
                <w:color w:val="000000"/>
                <w:lang w:eastAsia="es-PE"/>
              </w:rPr>
              <w:t>✅</w:t>
            </w:r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Sí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47F4" w14:textId="77777777" w:rsidR="003158C6" w:rsidRPr="00B37483" w:rsidRDefault="003158C6" w:rsidP="00613AA3">
            <w:pPr>
              <w:spacing w:before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"</w:t>
            </w:r>
            <w:proofErr w:type="spellStart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dev</w:t>
            </w:r>
            <w:proofErr w:type="spellEnd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": "</w:t>
            </w:r>
            <w:proofErr w:type="spellStart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>nodemon</w:t>
            </w:r>
            <w:proofErr w:type="spellEnd"/>
            <w:r w:rsidRPr="00B3748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server.js"</w:t>
            </w:r>
          </w:p>
        </w:tc>
      </w:tr>
    </w:tbl>
    <w:p w14:paraId="602CD019" w14:textId="77777777" w:rsidR="003158C6" w:rsidRDefault="003158C6" w:rsidP="003158C6">
      <w:pPr>
        <w:jc w:val="both"/>
        <w:rPr>
          <w:lang w:bidi="es-ES"/>
        </w:rPr>
      </w:pPr>
      <w:r>
        <w:rPr>
          <w:lang w:bidi="es-ES"/>
        </w:rPr>
        <w:t xml:space="preserve">La segunda forma de ejecutar utiliza el comando </w:t>
      </w:r>
      <w:proofErr w:type="spellStart"/>
      <w:r w:rsidRPr="00F076D5">
        <w:rPr>
          <w:b/>
          <w:bCs/>
          <w:lang w:bidi="es-ES"/>
        </w:rPr>
        <w:t>Nodemon</w:t>
      </w:r>
      <w:proofErr w:type="spellEnd"/>
      <w:r>
        <w:rPr>
          <w:lang w:bidi="es-ES"/>
        </w:rPr>
        <w:t>, para que esto funcione correctamente debemos instalarlo con los siguientes comandos:</w:t>
      </w:r>
    </w:p>
    <w:p w14:paraId="323831EA" w14:textId="77777777" w:rsidR="003158C6" w:rsidRPr="00B37483" w:rsidRDefault="003158C6" w:rsidP="003158C6">
      <w:pPr>
        <w:jc w:val="both"/>
        <w:rPr>
          <w:b/>
          <w:bCs/>
          <w:color w:val="7030A0"/>
          <w:lang w:bidi="es-ES"/>
        </w:rPr>
      </w:pPr>
      <w:r w:rsidRPr="00B37483">
        <w:rPr>
          <w:b/>
          <w:bCs/>
          <w:color w:val="7030A0"/>
          <w:lang w:bidi="es-ES"/>
        </w:rPr>
        <w:t>Instalación global (disponible en todo el sistema)</w:t>
      </w:r>
    </w:p>
    <w:p w14:paraId="30DFA7E3" w14:textId="77777777" w:rsidR="003158C6" w:rsidRPr="00B37483" w:rsidRDefault="003158C6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B3748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npm</w:t>
      </w:r>
      <w:proofErr w:type="spellEnd"/>
      <w:r w:rsidRPr="00B3748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3748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install</w:t>
      </w:r>
      <w:proofErr w:type="spellEnd"/>
      <w:r w:rsidRPr="00B3748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3748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r w:rsidRPr="00B3748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</w:t>
      </w:r>
      <w:r w:rsidRPr="00B3748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3748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nodemon</w:t>
      </w:r>
      <w:proofErr w:type="spellEnd"/>
    </w:p>
    <w:p w14:paraId="0F388D0E" w14:textId="77777777" w:rsidR="003158C6" w:rsidRDefault="003158C6" w:rsidP="003158C6">
      <w:pPr>
        <w:jc w:val="both"/>
        <w:rPr>
          <w:lang w:bidi="es-ES"/>
        </w:rPr>
      </w:pPr>
      <w:r w:rsidRPr="00B37483">
        <w:rPr>
          <w:lang w:bidi="es-ES"/>
        </w:rPr>
        <w:t xml:space="preserve">Esto permite usar </w:t>
      </w:r>
      <w:proofErr w:type="spellStart"/>
      <w:r w:rsidRPr="00B37483">
        <w:rPr>
          <w:lang w:bidi="es-ES"/>
        </w:rPr>
        <w:t>nodemon</w:t>
      </w:r>
      <w:proofErr w:type="spellEnd"/>
      <w:r w:rsidRPr="00B37483">
        <w:rPr>
          <w:lang w:bidi="es-ES"/>
        </w:rPr>
        <w:t xml:space="preserve"> en cualquier terminal:</w:t>
      </w:r>
    </w:p>
    <w:p w14:paraId="0788008C" w14:textId="77777777" w:rsidR="003158C6" w:rsidRPr="00B37483" w:rsidRDefault="003158C6" w:rsidP="003158C6">
      <w:pPr>
        <w:jc w:val="both"/>
        <w:rPr>
          <w:b/>
          <w:bCs/>
          <w:lang w:bidi="es-ES"/>
        </w:rPr>
      </w:pPr>
      <w:r w:rsidRPr="00B37483">
        <w:rPr>
          <w:b/>
          <w:bCs/>
          <w:color w:val="7030A0"/>
          <w:lang w:bidi="es-ES"/>
        </w:rPr>
        <w:t>Instalación local en el proyecto (solo disponible dentro de la carpeta del proyecto)</w:t>
      </w:r>
    </w:p>
    <w:p w14:paraId="07899FA7" w14:textId="77777777" w:rsidR="003158C6" w:rsidRPr="00BE71F1" w:rsidRDefault="003158C6" w:rsidP="003158C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spellStart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npm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install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--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save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dev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nodemon</w:t>
      </w:r>
      <w:proofErr w:type="spellEnd"/>
    </w:p>
    <w:p w14:paraId="45BE8443" w14:textId="77777777" w:rsidR="003158C6" w:rsidRPr="00BE71F1" w:rsidRDefault="003158C6" w:rsidP="003158C6">
      <w:pPr>
        <w:jc w:val="both"/>
        <w:rPr>
          <w:lang w:val="en-US" w:bidi="es-ES"/>
        </w:rPr>
      </w:pPr>
    </w:p>
    <w:p w14:paraId="24B5D05F" w14:textId="06AD2134" w:rsidR="003158C6" w:rsidRPr="00BE71F1" w:rsidRDefault="003158C6" w:rsidP="003158C6">
      <w:pPr>
        <w:jc w:val="both"/>
        <w:rPr>
          <w:lang w:val="en-US" w:bidi="es-ES"/>
        </w:rPr>
      </w:pPr>
    </w:p>
    <w:p w14:paraId="3ADF6E68" w14:textId="289B4D32" w:rsidR="003158C6" w:rsidRPr="00BE71F1" w:rsidRDefault="003158C6" w:rsidP="003158C6">
      <w:pPr>
        <w:jc w:val="both"/>
        <w:rPr>
          <w:lang w:val="en-US" w:bidi="es-ES"/>
        </w:rPr>
      </w:pPr>
    </w:p>
    <w:p w14:paraId="68ED4097" w14:textId="77777777" w:rsidR="003158C6" w:rsidRPr="00BE71F1" w:rsidRDefault="003158C6" w:rsidP="003158C6">
      <w:pPr>
        <w:jc w:val="both"/>
        <w:rPr>
          <w:lang w:val="en-US" w:bidi="es-ES"/>
        </w:rPr>
      </w:pPr>
    </w:p>
    <w:p w14:paraId="20EA1EA1" w14:textId="70D3E15B" w:rsidR="00FC464A" w:rsidRPr="00BE71F1" w:rsidRDefault="00FC464A" w:rsidP="00D73751">
      <w:pPr>
        <w:jc w:val="both"/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</w:pPr>
    </w:p>
    <w:p w14:paraId="0B794D9B" w14:textId="47A2FC5D" w:rsidR="003158C6" w:rsidRPr="00BE71F1" w:rsidRDefault="003158C6" w:rsidP="00D73751">
      <w:pPr>
        <w:jc w:val="both"/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</w:pPr>
    </w:p>
    <w:p w14:paraId="52B85972" w14:textId="054C4635" w:rsidR="003158C6" w:rsidRPr="00BE71F1" w:rsidRDefault="003158C6" w:rsidP="00D73751">
      <w:pPr>
        <w:jc w:val="both"/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</w:pPr>
    </w:p>
    <w:p w14:paraId="5A2DFFEC" w14:textId="31BFE211" w:rsidR="003158C6" w:rsidRPr="00BE71F1" w:rsidRDefault="003158C6" w:rsidP="00D73751">
      <w:pPr>
        <w:jc w:val="both"/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</w:pPr>
    </w:p>
    <w:p w14:paraId="29507E25" w14:textId="10040E5D" w:rsidR="003158C6" w:rsidRPr="00BE71F1" w:rsidRDefault="003158C6" w:rsidP="00D73751">
      <w:pPr>
        <w:jc w:val="both"/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</w:pPr>
    </w:p>
    <w:p w14:paraId="06A7ACC0" w14:textId="77777777" w:rsidR="003158C6" w:rsidRPr="00BE71F1" w:rsidRDefault="003158C6" w:rsidP="00D73751">
      <w:pPr>
        <w:jc w:val="both"/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</w:pPr>
    </w:p>
    <w:p w14:paraId="22D66D7D" w14:textId="63EBBF73" w:rsidR="00FC464A" w:rsidRPr="00BE71F1" w:rsidRDefault="00FC464A" w:rsidP="00D73751">
      <w:pPr>
        <w:jc w:val="both"/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</w:pPr>
    </w:p>
    <w:p w14:paraId="6A0CDB72" w14:textId="77777777" w:rsidR="00FC464A" w:rsidRPr="00BE71F1" w:rsidRDefault="00FC464A" w:rsidP="00D73751">
      <w:pPr>
        <w:jc w:val="both"/>
        <w:rPr>
          <w:lang w:val="en-US" w:bidi="es-ES"/>
        </w:rPr>
      </w:pPr>
    </w:p>
    <w:p w14:paraId="0E9BC541" w14:textId="771845E6" w:rsidR="00FC464A" w:rsidRPr="00BE71F1" w:rsidRDefault="004D793E" w:rsidP="00D73751">
      <w:pPr>
        <w:jc w:val="both"/>
        <w:rPr>
          <w:b/>
          <w:bCs/>
          <w:color w:val="FF0000"/>
          <w:sz w:val="28"/>
          <w:szCs w:val="28"/>
          <w:lang w:val="en-US" w:bidi="es-ES"/>
        </w:rPr>
      </w:pPr>
      <w:r w:rsidRPr="00BE71F1">
        <w:rPr>
          <w:b/>
          <w:bCs/>
          <w:color w:val="FF0000"/>
          <w:sz w:val="28"/>
          <w:szCs w:val="28"/>
          <w:lang w:val="en-US" w:bidi="es-ES"/>
        </w:rPr>
        <w:lastRenderedPageBreak/>
        <w:t>CALLBACKS</w:t>
      </w:r>
    </w:p>
    <w:p w14:paraId="6B845BB3" w14:textId="17F3E8B6" w:rsidR="00FC464A" w:rsidRDefault="00226F19" w:rsidP="00D73751">
      <w:pPr>
        <w:jc w:val="both"/>
        <w:rPr>
          <w:lang w:bidi="es-ES"/>
        </w:rPr>
      </w:pPr>
      <w:r>
        <w:rPr>
          <w:lang w:bidi="es-ES"/>
        </w:rPr>
        <w:t>C</w:t>
      </w:r>
      <w:r w:rsidRPr="00226F19">
        <w:rPr>
          <w:lang w:bidi="es-ES"/>
        </w:rPr>
        <w:t xml:space="preserve">rear un servicio GET en Express.js usando exclusivamente </w:t>
      </w:r>
      <w:proofErr w:type="spellStart"/>
      <w:r w:rsidRPr="00226F19">
        <w:rPr>
          <w:lang w:bidi="es-ES"/>
        </w:rPr>
        <w:t>Callbacks</w:t>
      </w:r>
      <w:proofErr w:type="spellEnd"/>
      <w:r w:rsidRPr="00226F19">
        <w:rPr>
          <w:lang w:bidi="es-ES"/>
        </w:rPr>
        <w:t xml:space="preserve"> para consultar una lista de usuarios</w:t>
      </w:r>
      <w:r>
        <w:rPr>
          <w:lang w:bidi="es-ES"/>
        </w:rPr>
        <w:t xml:space="preserve">, para ello dentro de nuestro archivo </w:t>
      </w:r>
      <w:r>
        <w:rPr>
          <w:b/>
          <w:bCs/>
          <w:lang w:bidi="es-ES"/>
        </w:rPr>
        <w:t>server.js</w:t>
      </w:r>
      <w:r>
        <w:rPr>
          <w:lang w:bidi="es-ES"/>
        </w:rPr>
        <w:t>, colocamos este código</w:t>
      </w:r>
      <w:r w:rsidR="00FC464A">
        <w:rPr>
          <w:lang w:bidi="es-ES"/>
        </w:rPr>
        <w:t>:</w:t>
      </w:r>
    </w:p>
    <w:p w14:paraId="7B6506FB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express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require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express</w:t>
      </w:r>
      <w:proofErr w:type="spellEnd"/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Importamos Express.js</w:t>
      </w:r>
    </w:p>
    <w:p w14:paraId="6DC9CCE2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express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Creamos una instancia de Express</w:t>
      </w:r>
    </w:p>
    <w:p w14:paraId="71C5E41F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3000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Definimos el puerto del servidor</w:t>
      </w:r>
    </w:p>
    <w:p w14:paraId="4FCD7A5D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8DC1A6E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Simulación de una base de datos de usuarios</w:t>
      </w:r>
    </w:p>
    <w:p w14:paraId="4EEE9CDE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14:paraId="3304BF40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"Juan Pérez"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"juan@example.com"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},</w:t>
      </w:r>
    </w:p>
    <w:p w14:paraId="5829C27B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"María López"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"maria@example.com"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},</w:t>
      </w:r>
    </w:p>
    <w:p w14:paraId="5516C66B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"Carlos Sánchez"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"carlos@example.com"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</w:t>
      </w:r>
    </w:p>
    <w:p w14:paraId="65C6D9A0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];</w:t>
      </w:r>
    </w:p>
    <w:p w14:paraId="1897B867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F8A02C4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Función para obtener usuarios con </w:t>
      </w:r>
      <w:proofErr w:type="spellStart"/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Callback</w:t>
      </w:r>
      <w:proofErr w:type="spellEnd"/>
    </w:p>
    <w:p w14:paraId="3C98C749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obtenerUsuarios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callback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4C220A32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setTimeout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 </w:t>
      </w:r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0EDEF5D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callback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proofErr w:type="gramEnd"/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null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26F1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Llamamos al </w:t>
      </w:r>
      <w:proofErr w:type="spellStart"/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callback</w:t>
      </w:r>
      <w:proofErr w:type="spellEnd"/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 los datos</w:t>
      </w:r>
    </w:p>
    <w:p w14:paraId="53049C66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}, </w:t>
      </w:r>
      <w:r w:rsidRPr="00226F1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2000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Simula una consulta a base de datos con 2 segundos de demora</w:t>
      </w:r>
    </w:p>
    <w:p w14:paraId="72F0D82F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1CA268D4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D9C5A45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GET para obtener los usuarios</w:t>
      </w:r>
    </w:p>
    <w:p w14:paraId="123FC6F6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226F1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"/usuarios"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 (</w:t>
      </w:r>
      <w:proofErr w:type="spellStart"/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3C08031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obtenerUsuarios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listaUsuarios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7B02B3CF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26F19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31B90E80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26F19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26F1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"Error al obtener usuarios"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236E198C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51D6C98E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proofErr w:type="gram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listaUsuarios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Retorna la lista de usuarios en formato JSON</w:t>
      </w:r>
    </w:p>
    <w:p w14:paraId="37FF212E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});</w:t>
      </w:r>
    </w:p>
    <w:p w14:paraId="51A8BE52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519A3D1C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527358A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Iniciar el servidor</w:t>
      </w:r>
    </w:p>
    <w:p w14:paraId="6C3DA4DB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226F1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listen</w:t>
      </w:r>
      <w:proofErr w:type="spellEnd"/>
      <w:proofErr w:type="gram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26F1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() </w:t>
      </w:r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13EA4878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`Servidor corriendo en http://localhost:</w:t>
      </w:r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r w:rsidRPr="00226F1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DEACE15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1117018F" w14:textId="77777777" w:rsidR="00A92BA5" w:rsidRDefault="00A92BA5" w:rsidP="00D73751">
      <w:pPr>
        <w:jc w:val="both"/>
        <w:rPr>
          <w:b/>
          <w:bCs/>
          <w:color w:val="7030A0"/>
          <w:sz w:val="28"/>
          <w:szCs w:val="28"/>
          <w:lang w:bidi="es-ES"/>
        </w:rPr>
      </w:pPr>
    </w:p>
    <w:p w14:paraId="4F80C536" w14:textId="4D17474C" w:rsidR="00FC464A" w:rsidRPr="00FC464A" w:rsidRDefault="00FC464A" w:rsidP="00D73751">
      <w:pPr>
        <w:jc w:val="both"/>
        <w:rPr>
          <w:b/>
          <w:bCs/>
          <w:color w:val="7030A0"/>
          <w:sz w:val="28"/>
          <w:szCs w:val="28"/>
          <w:lang w:bidi="es-ES"/>
        </w:rPr>
      </w:pPr>
      <w:r w:rsidRPr="00FC464A">
        <w:rPr>
          <w:b/>
          <w:bCs/>
          <w:color w:val="7030A0"/>
          <w:sz w:val="28"/>
          <w:szCs w:val="28"/>
          <w:lang w:bidi="es-ES"/>
        </w:rPr>
        <w:t>Explicación del código:</w:t>
      </w:r>
    </w:p>
    <w:p w14:paraId="6ECACA85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express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require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express</w:t>
      </w:r>
      <w:proofErr w:type="spellEnd"/>
      <w:r w:rsidRPr="00226F1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Importamos Express.js</w:t>
      </w:r>
    </w:p>
    <w:p w14:paraId="74C83F95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express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Creamos una instancia de Express</w:t>
      </w:r>
    </w:p>
    <w:p w14:paraId="413C2D4B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26F1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3000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Definimos el puerto del servidor</w:t>
      </w:r>
    </w:p>
    <w:p w14:paraId="2B1B0BB7" w14:textId="77777777" w:rsidR="00226F19" w:rsidRPr="00226F19" w:rsidRDefault="00226F19" w:rsidP="00FC464A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B6B4698" w14:textId="43E6CC7A" w:rsidR="00226F19" w:rsidRDefault="00226F19" w:rsidP="00226F19">
      <w:pPr>
        <w:pStyle w:val="Prrafodelista"/>
        <w:numPr>
          <w:ilvl w:val="0"/>
          <w:numId w:val="14"/>
        </w:numPr>
        <w:spacing w:line="240" w:lineRule="auto"/>
        <w:jc w:val="both"/>
        <w:rPr>
          <w:lang w:bidi="es-ES"/>
        </w:rPr>
      </w:pPr>
      <w:proofErr w:type="spellStart"/>
      <w:r w:rsidRPr="00226F19">
        <w:rPr>
          <w:rFonts w:ascii="Segoe UI Emoji" w:hAnsi="Segoe UI Emoji" w:cs="Segoe UI Emoji"/>
          <w:b/>
          <w:bCs/>
          <w:color w:val="7030A0"/>
          <w:lang w:bidi="es-ES"/>
        </w:rPr>
        <w:t>r</w:t>
      </w:r>
      <w:r w:rsidRPr="00226F19">
        <w:rPr>
          <w:b/>
          <w:bCs/>
          <w:color w:val="7030A0"/>
          <w:lang w:bidi="es-ES"/>
        </w:rPr>
        <w:t>equire</w:t>
      </w:r>
      <w:proofErr w:type="spellEnd"/>
      <w:r w:rsidRPr="00226F19">
        <w:rPr>
          <w:b/>
          <w:bCs/>
          <w:color w:val="7030A0"/>
          <w:lang w:bidi="es-ES"/>
        </w:rPr>
        <w:t>("</w:t>
      </w:r>
      <w:proofErr w:type="spellStart"/>
      <w:r w:rsidRPr="00226F19">
        <w:rPr>
          <w:b/>
          <w:bCs/>
          <w:color w:val="7030A0"/>
          <w:lang w:bidi="es-ES"/>
        </w:rPr>
        <w:t>express</w:t>
      </w:r>
      <w:proofErr w:type="spellEnd"/>
      <w:r w:rsidRPr="00226F19">
        <w:rPr>
          <w:b/>
          <w:bCs/>
          <w:color w:val="7030A0"/>
          <w:lang w:bidi="es-ES"/>
        </w:rPr>
        <w:t>")</w:t>
      </w:r>
      <w:r w:rsidRPr="00226F19">
        <w:rPr>
          <w:color w:val="7030A0"/>
          <w:lang w:bidi="es-ES"/>
        </w:rPr>
        <w:t xml:space="preserve"> </w:t>
      </w:r>
      <w:r>
        <w:rPr>
          <w:lang w:bidi="es-ES"/>
        </w:rPr>
        <w:t xml:space="preserve">importa el </w:t>
      </w:r>
      <w:proofErr w:type="spellStart"/>
      <w:r>
        <w:rPr>
          <w:lang w:bidi="es-ES"/>
        </w:rPr>
        <w:t>framework</w:t>
      </w:r>
      <w:proofErr w:type="spellEnd"/>
      <w:r>
        <w:rPr>
          <w:lang w:bidi="es-ES"/>
        </w:rPr>
        <w:t xml:space="preserve"> Express.js.</w:t>
      </w:r>
    </w:p>
    <w:p w14:paraId="1D801834" w14:textId="7E0F7340" w:rsidR="00226F19" w:rsidRDefault="00226F19" w:rsidP="00226F19">
      <w:pPr>
        <w:pStyle w:val="Prrafodelista"/>
        <w:numPr>
          <w:ilvl w:val="0"/>
          <w:numId w:val="14"/>
        </w:numPr>
        <w:spacing w:line="240" w:lineRule="auto"/>
        <w:jc w:val="both"/>
        <w:rPr>
          <w:lang w:bidi="es-ES"/>
        </w:rPr>
      </w:pPr>
      <w:r w:rsidRPr="00226F19">
        <w:rPr>
          <w:b/>
          <w:bCs/>
          <w:color w:val="7030A0"/>
          <w:lang w:bidi="es-ES"/>
        </w:rPr>
        <w:t xml:space="preserve">app = </w:t>
      </w:r>
      <w:proofErr w:type="spellStart"/>
      <w:proofErr w:type="gramStart"/>
      <w:r w:rsidRPr="00226F19">
        <w:rPr>
          <w:b/>
          <w:bCs/>
          <w:color w:val="7030A0"/>
          <w:lang w:bidi="es-ES"/>
        </w:rPr>
        <w:t>express</w:t>
      </w:r>
      <w:proofErr w:type="spellEnd"/>
      <w:r w:rsidRPr="00226F19">
        <w:rPr>
          <w:b/>
          <w:bCs/>
          <w:color w:val="7030A0"/>
          <w:lang w:bidi="es-ES"/>
        </w:rPr>
        <w:t>(</w:t>
      </w:r>
      <w:proofErr w:type="gramEnd"/>
      <w:r w:rsidRPr="00226F19">
        <w:rPr>
          <w:b/>
          <w:bCs/>
          <w:color w:val="7030A0"/>
          <w:lang w:bidi="es-ES"/>
        </w:rPr>
        <w:t>)</w:t>
      </w:r>
      <w:r w:rsidRPr="00226F19">
        <w:rPr>
          <w:color w:val="7030A0"/>
          <w:lang w:bidi="es-ES"/>
        </w:rPr>
        <w:t xml:space="preserve"> </w:t>
      </w:r>
      <w:r>
        <w:rPr>
          <w:lang w:bidi="es-ES"/>
        </w:rPr>
        <w:t>inicializa una aplicación Express.</w:t>
      </w:r>
    </w:p>
    <w:p w14:paraId="5CA6B549" w14:textId="5CD7FF9B" w:rsidR="00226F19" w:rsidRDefault="00226F19" w:rsidP="00226F19">
      <w:pPr>
        <w:pStyle w:val="Prrafodelista"/>
        <w:numPr>
          <w:ilvl w:val="0"/>
          <w:numId w:val="14"/>
        </w:numPr>
        <w:spacing w:line="240" w:lineRule="auto"/>
        <w:jc w:val="both"/>
        <w:rPr>
          <w:lang w:bidi="es-ES"/>
        </w:rPr>
      </w:pPr>
      <w:r w:rsidRPr="00226F19">
        <w:rPr>
          <w:b/>
          <w:bCs/>
          <w:color w:val="7030A0"/>
          <w:lang w:bidi="es-ES"/>
        </w:rPr>
        <w:t>PORT = 3000</w:t>
      </w:r>
      <w:r w:rsidRPr="00226F19">
        <w:rPr>
          <w:color w:val="7030A0"/>
          <w:lang w:bidi="es-ES"/>
        </w:rPr>
        <w:t xml:space="preserve"> </w:t>
      </w:r>
      <w:r>
        <w:rPr>
          <w:lang w:bidi="es-ES"/>
        </w:rPr>
        <w:t>define el puerto en el que correrá el servidor.</w:t>
      </w:r>
    </w:p>
    <w:p w14:paraId="6575D81D" w14:textId="77777777" w:rsidR="00226F19" w:rsidRPr="00FC464A" w:rsidRDefault="00226F19" w:rsidP="00226F19">
      <w:pPr>
        <w:pStyle w:val="Prrafodelista"/>
        <w:spacing w:line="240" w:lineRule="auto"/>
        <w:jc w:val="both"/>
        <w:rPr>
          <w:lang w:bidi="es-ES"/>
        </w:rPr>
      </w:pPr>
    </w:p>
    <w:p w14:paraId="2BE98210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lastRenderedPageBreak/>
        <w:t>function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obtenerUsuarios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226F1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callback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382F5AEF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setTimeout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 </w:t>
      </w:r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0BC0425E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226F1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callback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proofErr w:type="gramEnd"/>
      <w:r w:rsidRPr="00226F1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null</w:t>
      </w:r>
      <w:proofErr w:type="spellEnd"/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26F1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Llamamos al </w:t>
      </w:r>
      <w:proofErr w:type="spellStart"/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callback</w:t>
      </w:r>
      <w:proofErr w:type="spellEnd"/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 los datos</w:t>
      </w:r>
    </w:p>
    <w:p w14:paraId="69BEC4D2" w14:textId="77777777" w:rsidR="00226F19" w:rsidRPr="00226F19" w:rsidRDefault="00226F19" w:rsidP="00226F1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}, </w:t>
      </w:r>
      <w:r w:rsidRPr="00226F1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2000</w:t>
      </w: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226F1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Simula una consulta a base de datos con 2 segundos de demora</w:t>
      </w:r>
    </w:p>
    <w:p w14:paraId="1DD3191F" w14:textId="63D4DA3A" w:rsidR="00226F19" w:rsidRPr="00FC464A" w:rsidRDefault="00226F19" w:rsidP="00FC464A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26F1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032791E7" w14:textId="76271652" w:rsidR="004D793E" w:rsidRDefault="004D793E" w:rsidP="004D793E">
      <w:pPr>
        <w:pStyle w:val="Prrafodelista"/>
        <w:numPr>
          <w:ilvl w:val="0"/>
          <w:numId w:val="15"/>
        </w:numPr>
        <w:jc w:val="both"/>
        <w:rPr>
          <w:lang w:bidi="es-ES"/>
        </w:rPr>
      </w:pPr>
      <w:r>
        <w:rPr>
          <w:lang w:bidi="es-ES"/>
        </w:rPr>
        <w:t xml:space="preserve">La función </w:t>
      </w:r>
      <w:proofErr w:type="spellStart"/>
      <w:r w:rsidRPr="004D793E">
        <w:rPr>
          <w:b/>
          <w:bCs/>
          <w:color w:val="7030A0"/>
          <w:lang w:bidi="es-ES"/>
        </w:rPr>
        <w:t>obtenerUsuarios</w:t>
      </w:r>
      <w:proofErr w:type="spellEnd"/>
      <w:r w:rsidRPr="004D793E">
        <w:rPr>
          <w:b/>
          <w:bCs/>
          <w:color w:val="7030A0"/>
          <w:lang w:bidi="es-ES"/>
        </w:rPr>
        <w:t>(</w:t>
      </w:r>
      <w:proofErr w:type="spellStart"/>
      <w:r w:rsidRPr="004D793E">
        <w:rPr>
          <w:b/>
          <w:bCs/>
          <w:color w:val="7030A0"/>
          <w:lang w:bidi="es-ES"/>
        </w:rPr>
        <w:t>callback</w:t>
      </w:r>
      <w:proofErr w:type="spellEnd"/>
      <w:r w:rsidRPr="004D793E">
        <w:rPr>
          <w:b/>
          <w:bCs/>
          <w:color w:val="7030A0"/>
          <w:lang w:bidi="es-ES"/>
        </w:rPr>
        <w:t>)</w:t>
      </w:r>
      <w:r w:rsidRPr="004D793E">
        <w:rPr>
          <w:color w:val="7030A0"/>
          <w:lang w:bidi="es-ES"/>
        </w:rPr>
        <w:t xml:space="preserve"> </w:t>
      </w:r>
      <w:r>
        <w:rPr>
          <w:lang w:bidi="es-ES"/>
        </w:rPr>
        <w:t xml:space="preserve">recibe un </w:t>
      </w:r>
      <w:proofErr w:type="spellStart"/>
      <w:r w:rsidRPr="004D793E">
        <w:rPr>
          <w:b/>
          <w:bCs/>
          <w:color w:val="7030A0"/>
          <w:lang w:bidi="es-ES"/>
        </w:rPr>
        <w:t>callback</w:t>
      </w:r>
      <w:proofErr w:type="spellEnd"/>
      <w:r w:rsidRPr="004D793E">
        <w:rPr>
          <w:color w:val="7030A0"/>
          <w:lang w:bidi="es-ES"/>
        </w:rPr>
        <w:t xml:space="preserve"> </w:t>
      </w:r>
      <w:r>
        <w:rPr>
          <w:lang w:bidi="es-ES"/>
        </w:rPr>
        <w:t>como argumento.</w:t>
      </w:r>
    </w:p>
    <w:p w14:paraId="20150537" w14:textId="3A275B10" w:rsidR="004D793E" w:rsidRDefault="004D793E" w:rsidP="004D793E">
      <w:pPr>
        <w:pStyle w:val="Prrafodelista"/>
        <w:numPr>
          <w:ilvl w:val="0"/>
          <w:numId w:val="15"/>
        </w:numPr>
        <w:jc w:val="both"/>
        <w:rPr>
          <w:lang w:bidi="es-ES"/>
        </w:rPr>
      </w:pPr>
      <w:r>
        <w:rPr>
          <w:lang w:bidi="es-ES"/>
        </w:rPr>
        <w:t xml:space="preserve">Usamos </w:t>
      </w:r>
      <w:proofErr w:type="spellStart"/>
      <w:proofErr w:type="gramStart"/>
      <w:r w:rsidRPr="004D793E">
        <w:rPr>
          <w:b/>
          <w:bCs/>
          <w:color w:val="7030A0"/>
          <w:lang w:bidi="es-ES"/>
        </w:rPr>
        <w:t>setTimeout</w:t>
      </w:r>
      <w:proofErr w:type="spellEnd"/>
      <w:r w:rsidRPr="004D793E">
        <w:rPr>
          <w:b/>
          <w:bCs/>
          <w:color w:val="7030A0"/>
          <w:lang w:bidi="es-ES"/>
        </w:rPr>
        <w:t>(</w:t>
      </w:r>
      <w:proofErr w:type="gramEnd"/>
      <w:r w:rsidRPr="004D793E">
        <w:rPr>
          <w:b/>
          <w:bCs/>
          <w:color w:val="7030A0"/>
          <w:lang w:bidi="es-ES"/>
        </w:rPr>
        <w:t>)</w:t>
      </w:r>
      <w:r w:rsidRPr="004D793E">
        <w:rPr>
          <w:color w:val="7030A0"/>
          <w:lang w:bidi="es-ES"/>
        </w:rPr>
        <w:t xml:space="preserve"> </w:t>
      </w:r>
      <w:r>
        <w:rPr>
          <w:lang w:bidi="es-ES"/>
        </w:rPr>
        <w:t>para simular una consulta a la base de datos con una demora de 2 segundos.</w:t>
      </w:r>
    </w:p>
    <w:p w14:paraId="3279FB00" w14:textId="517717E8" w:rsidR="004D793E" w:rsidRDefault="004D793E" w:rsidP="004D793E">
      <w:pPr>
        <w:pStyle w:val="Prrafodelista"/>
        <w:numPr>
          <w:ilvl w:val="0"/>
          <w:numId w:val="15"/>
        </w:numPr>
        <w:jc w:val="both"/>
        <w:rPr>
          <w:lang w:bidi="es-ES"/>
        </w:rPr>
      </w:pPr>
      <w:r>
        <w:rPr>
          <w:lang w:bidi="es-ES"/>
        </w:rPr>
        <w:t xml:space="preserve">Luego, llamamos al </w:t>
      </w:r>
      <w:proofErr w:type="spellStart"/>
      <w:r w:rsidRPr="004D793E">
        <w:rPr>
          <w:b/>
          <w:bCs/>
          <w:color w:val="7030A0"/>
          <w:lang w:bidi="es-ES"/>
        </w:rPr>
        <w:t>callback</w:t>
      </w:r>
      <w:proofErr w:type="spellEnd"/>
      <w:r w:rsidRPr="004D793E">
        <w:rPr>
          <w:color w:val="7030A0"/>
          <w:lang w:bidi="es-ES"/>
        </w:rPr>
        <w:t xml:space="preserve"> </w:t>
      </w:r>
      <w:r>
        <w:rPr>
          <w:lang w:bidi="es-ES"/>
        </w:rPr>
        <w:t xml:space="preserve">con </w:t>
      </w:r>
      <w:proofErr w:type="spellStart"/>
      <w:r w:rsidRPr="004D793E">
        <w:rPr>
          <w:b/>
          <w:bCs/>
          <w:color w:val="7030A0"/>
          <w:lang w:bidi="es-ES"/>
        </w:rPr>
        <w:t>null</w:t>
      </w:r>
      <w:proofErr w:type="spellEnd"/>
      <w:r w:rsidRPr="004D793E">
        <w:rPr>
          <w:color w:val="7030A0"/>
          <w:lang w:bidi="es-ES"/>
        </w:rPr>
        <w:t xml:space="preserve"> </w:t>
      </w:r>
      <w:r>
        <w:rPr>
          <w:lang w:bidi="es-ES"/>
        </w:rPr>
        <w:t>como error y enviamos usuarios como resultado.</w:t>
      </w:r>
    </w:p>
    <w:p w14:paraId="60DCEFD4" w14:textId="77777777" w:rsidR="004D793E" w:rsidRPr="00FC464A" w:rsidRDefault="004D793E" w:rsidP="004D793E">
      <w:pPr>
        <w:pStyle w:val="Prrafodelista"/>
        <w:jc w:val="both"/>
        <w:rPr>
          <w:lang w:bidi="es-ES"/>
        </w:rPr>
      </w:pPr>
    </w:p>
    <w:p w14:paraId="169E754B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GET para obtener los usuarios</w:t>
      </w:r>
    </w:p>
    <w:p w14:paraId="58068D38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4D793E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"/usuarios"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 (</w:t>
      </w:r>
      <w:proofErr w:type="spellStart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0E64886B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obtenerUsuarios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listaUsuarios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41D23A00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D793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3907F6A1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4D793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D793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"Error al obtener usuarios"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018D5629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262F03F1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listaUsuarios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Retorna la lista de usuarios en formato JSON</w:t>
      </w:r>
    </w:p>
    <w:p w14:paraId="74B6EBFF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});</w:t>
      </w:r>
    </w:p>
    <w:p w14:paraId="28888ADD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1645BEC6" w14:textId="77777777" w:rsidR="004D793E" w:rsidRPr="00FC464A" w:rsidRDefault="004D793E" w:rsidP="00FC464A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68BA965" w14:textId="78E34FFF" w:rsidR="004D793E" w:rsidRDefault="004D793E" w:rsidP="004D793E">
      <w:pPr>
        <w:pStyle w:val="Prrafodelista"/>
        <w:numPr>
          <w:ilvl w:val="0"/>
          <w:numId w:val="15"/>
        </w:numPr>
        <w:jc w:val="both"/>
        <w:rPr>
          <w:lang w:bidi="es-ES"/>
        </w:rPr>
      </w:pPr>
      <w:proofErr w:type="spellStart"/>
      <w:proofErr w:type="gramStart"/>
      <w:r w:rsidRPr="004D793E">
        <w:rPr>
          <w:b/>
          <w:bCs/>
          <w:color w:val="7030A0"/>
          <w:lang w:bidi="es-ES"/>
        </w:rPr>
        <w:t>app.get</w:t>
      </w:r>
      <w:proofErr w:type="spellEnd"/>
      <w:r w:rsidRPr="004D793E">
        <w:rPr>
          <w:b/>
          <w:bCs/>
          <w:color w:val="7030A0"/>
          <w:lang w:bidi="es-ES"/>
        </w:rPr>
        <w:t>(</w:t>
      </w:r>
      <w:proofErr w:type="gramEnd"/>
      <w:r w:rsidRPr="004D793E">
        <w:rPr>
          <w:b/>
          <w:bCs/>
          <w:color w:val="7030A0"/>
          <w:lang w:bidi="es-ES"/>
        </w:rPr>
        <w:t xml:space="preserve">"/usuarios", </w:t>
      </w:r>
      <w:proofErr w:type="spellStart"/>
      <w:r w:rsidRPr="004D793E">
        <w:rPr>
          <w:b/>
          <w:bCs/>
          <w:color w:val="7030A0"/>
          <w:lang w:bidi="es-ES"/>
        </w:rPr>
        <w:t>callback</w:t>
      </w:r>
      <w:proofErr w:type="spellEnd"/>
      <w:r w:rsidRPr="004D793E">
        <w:rPr>
          <w:b/>
          <w:bCs/>
          <w:color w:val="7030A0"/>
          <w:lang w:bidi="es-ES"/>
        </w:rPr>
        <w:t>)</w:t>
      </w:r>
      <w:r w:rsidRPr="004D793E">
        <w:rPr>
          <w:color w:val="7030A0"/>
          <w:lang w:bidi="es-ES"/>
        </w:rPr>
        <w:t xml:space="preserve"> </w:t>
      </w:r>
      <w:r>
        <w:rPr>
          <w:lang w:bidi="es-ES"/>
        </w:rPr>
        <w:t xml:space="preserve">define una ruta </w:t>
      </w:r>
      <w:r w:rsidRPr="004D793E">
        <w:rPr>
          <w:b/>
          <w:bCs/>
          <w:color w:val="7030A0"/>
          <w:lang w:bidi="es-ES"/>
        </w:rPr>
        <w:t>GET</w:t>
      </w:r>
      <w:r w:rsidRPr="004D793E">
        <w:rPr>
          <w:color w:val="7030A0"/>
          <w:lang w:bidi="es-ES"/>
        </w:rPr>
        <w:t xml:space="preserve"> </w:t>
      </w:r>
      <w:r>
        <w:rPr>
          <w:lang w:bidi="es-ES"/>
        </w:rPr>
        <w:t>en Express.js.</w:t>
      </w:r>
    </w:p>
    <w:p w14:paraId="56EE46C8" w14:textId="4016D734" w:rsidR="004D793E" w:rsidRDefault="004D793E" w:rsidP="004D793E">
      <w:pPr>
        <w:pStyle w:val="Prrafodelista"/>
        <w:numPr>
          <w:ilvl w:val="0"/>
          <w:numId w:val="15"/>
        </w:numPr>
        <w:jc w:val="both"/>
        <w:rPr>
          <w:lang w:bidi="es-ES"/>
        </w:rPr>
      </w:pPr>
      <w:r>
        <w:rPr>
          <w:lang w:bidi="es-ES"/>
        </w:rPr>
        <w:t xml:space="preserve">Llamamos a </w:t>
      </w:r>
      <w:proofErr w:type="spellStart"/>
      <w:proofErr w:type="gramStart"/>
      <w:r w:rsidRPr="004D793E">
        <w:rPr>
          <w:b/>
          <w:bCs/>
          <w:color w:val="7030A0"/>
          <w:lang w:bidi="es-ES"/>
        </w:rPr>
        <w:t>obtenerUsuarios</w:t>
      </w:r>
      <w:proofErr w:type="spellEnd"/>
      <w:r w:rsidRPr="004D793E">
        <w:rPr>
          <w:b/>
          <w:bCs/>
          <w:color w:val="7030A0"/>
          <w:lang w:bidi="es-ES"/>
        </w:rPr>
        <w:t>(</w:t>
      </w:r>
      <w:proofErr w:type="gramEnd"/>
      <w:r w:rsidRPr="004D793E">
        <w:rPr>
          <w:b/>
          <w:bCs/>
          <w:color w:val="7030A0"/>
          <w:lang w:bidi="es-ES"/>
        </w:rPr>
        <w:t>)</w:t>
      </w:r>
      <w:r w:rsidRPr="004D793E">
        <w:rPr>
          <w:color w:val="7030A0"/>
          <w:lang w:bidi="es-ES"/>
        </w:rPr>
        <w:t xml:space="preserve"> </w:t>
      </w:r>
      <w:r>
        <w:rPr>
          <w:lang w:bidi="es-ES"/>
        </w:rPr>
        <w:t xml:space="preserve">y pasamos un </w:t>
      </w:r>
      <w:proofErr w:type="spellStart"/>
      <w:r w:rsidRPr="004D793E">
        <w:rPr>
          <w:b/>
          <w:bCs/>
          <w:color w:val="7030A0"/>
          <w:lang w:bidi="es-ES"/>
        </w:rPr>
        <w:t>callback</w:t>
      </w:r>
      <w:proofErr w:type="spellEnd"/>
      <w:r w:rsidRPr="004D793E">
        <w:rPr>
          <w:color w:val="7030A0"/>
          <w:lang w:bidi="es-ES"/>
        </w:rPr>
        <w:t xml:space="preserve"> </w:t>
      </w:r>
      <w:r>
        <w:rPr>
          <w:lang w:bidi="es-ES"/>
        </w:rPr>
        <w:t>que maneja la respuesta.</w:t>
      </w:r>
    </w:p>
    <w:p w14:paraId="0E1E3E40" w14:textId="17DB6F6E" w:rsidR="004D793E" w:rsidRDefault="004D793E" w:rsidP="004D793E">
      <w:pPr>
        <w:pStyle w:val="Prrafodelista"/>
        <w:numPr>
          <w:ilvl w:val="0"/>
          <w:numId w:val="15"/>
        </w:numPr>
        <w:jc w:val="both"/>
        <w:rPr>
          <w:lang w:bidi="es-ES"/>
        </w:rPr>
      </w:pPr>
      <w:r>
        <w:rPr>
          <w:lang w:bidi="es-ES"/>
        </w:rPr>
        <w:t xml:space="preserve">Si ocurre un error, respondemos con un estado </w:t>
      </w:r>
      <w:r w:rsidRPr="004D793E">
        <w:rPr>
          <w:b/>
          <w:bCs/>
          <w:color w:val="7030A0"/>
          <w:lang w:bidi="es-ES"/>
        </w:rPr>
        <w:t>500</w:t>
      </w:r>
      <w:r w:rsidRPr="004D793E">
        <w:rPr>
          <w:color w:val="7030A0"/>
          <w:lang w:bidi="es-ES"/>
        </w:rPr>
        <w:t xml:space="preserve"> </w:t>
      </w:r>
      <w:r>
        <w:rPr>
          <w:lang w:bidi="es-ES"/>
        </w:rPr>
        <w:t>y un mensaje de error.</w:t>
      </w:r>
    </w:p>
    <w:p w14:paraId="0626B531" w14:textId="19BD2C6A" w:rsidR="004D793E" w:rsidRPr="004D793E" w:rsidRDefault="004D793E" w:rsidP="00A92BA5">
      <w:pPr>
        <w:pStyle w:val="Prrafodelista"/>
        <w:numPr>
          <w:ilvl w:val="0"/>
          <w:numId w:val="15"/>
        </w:numPr>
        <w:jc w:val="both"/>
        <w:rPr>
          <w:lang w:bidi="es-ES"/>
        </w:rPr>
      </w:pPr>
      <w:r>
        <w:rPr>
          <w:lang w:bidi="es-ES"/>
        </w:rPr>
        <w:t xml:space="preserve">Si todo va bien, enviamos la lista de usuarios en formato </w:t>
      </w:r>
      <w:r w:rsidRPr="004D793E">
        <w:rPr>
          <w:b/>
          <w:bCs/>
          <w:color w:val="7030A0"/>
          <w:lang w:bidi="es-ES"/>
        </w:rPr>
        <w:t>JSON</w:t>
      </w:r>
      <w:r w:rsidRPr="004D793E">
        <w:rPr>
          <w:color w:val="7030A0"/>
          <w:lang w:bidi="es-ES"/>
        </w:rPr>
        <w:t xml:space="preserve"> </w:t>
      </w:r>
      <w:r>
        <w:rPr>
          <w:lang w:bidi="es-ES"/>
        </w:rPr>
        <w:t xml:space="preserve">con </w:t>
      </w:r>
      <w:proofErr w:type="spellStart"/>
      <w:proofErr w:type="gramStart"/>
      <w:r w:rsidRPr="004D793E">
        <w:rPr>
          <w:b/>
          <w:bCs/>
          <w:color w:val="7030A0"/>
          <w:lang w:bidi="es-ES"/>
        </w:rPr>
        <w:t>res.json</w:t>
      </w:r>
      <w:proofErr w:type="spellEnd"/>
      <w:proofErr w:type="gramEnd"/>
      <w:r w:rsidRPr="004D793E">
        <w:rPr>
          <w:b/>
          <w:bCs/>
          <w:color w:val="7030A0"/>
          <w:lang w:bidi="es-ES"/>
        </w:rPr>
        <w:t>().</w:t>
      </w:r>
    </w:p>
    <w:p w14:paraId="5FE0DC20" w14:textId="77777777" w:rsidR="004D793E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698D55FD" w14:textId="77777777" w:rsidR="004D793E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29B51ADF" w14:textId="77777777" w:rsidR="004D793E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2E1C4D0C" w14:textId="77777777" w:rsidR="004D793E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26338F30" w14:textId="77777777" w:rsidR="004D793E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26BFED21" w14:textId="77777777" w:rsidR="004D793E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020E5D21" w14:textId="77777777" w:rsidR="004D793E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294924AA" w14:textId="77777777" w:rsidR="004D793E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6E96E7EC" w14:textId="77777777" w:rsidR="004D793E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3FE76D50" w14:textId="77777777" w:rsidR="004D793E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7F1557DA" w14:textId="77777777" w:rsidR="004D793E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214EDE0F" w14:textId="13B0F23B" w:rsidR="00A92BA5" w:rsidRPr="00FC464A" w:rsidRDefault="004D793E" w:rsidP="00A92BA5">
      <w:pPr>
        <w:jc w:val="both"/>
        <w:rPr>
          <w:b/>
          <w:bCs/>
          <w:color w:val="FF0000"/>
          <w:sz w:val="28"/>
          <w:szCs w:val="28"/>
          <w:lang w:bidi="es-ES"/>
        </w:rPr>
      </w:pPr>
      <w:r w:rsidRPr="004D793E">
        <w:rPr>
          <w:b/>
          <w:bCs/>
          <w:color w:val="FF0000"/>
          <w:sz w:val="28"/>
          <w:szCs w:val="28"/>
          <w:lang w:bidi="es-ES"/>
        </w:rPr>
        <w:lastRenderedPageBreak/>
        <w:t>PROMESAS</w:t>
      </w:r>
    </w:p>
    <w:p w14:paraId="0963392A" w14:textId="62BD3D5E" w:rsidR="00FC464A" w:rsidRDefault="004D793E" w:rsidP="00D73751">
      <w:pPr>
        <w:jc w:val="both"/>
        <w:rPr>
          <w:lang w:bidi="es-ES"/>
        </w:rPr>
      </w:pPr>
      <w:r>
        <w:rPr>
          <w:lang w:bidi="es-ES"/>
        </w:rPr>
        <w:t xml:space="preserve">Replicaremos el mismo ejercicio usando promesas en lugar de </w:t>
      </w:r>
      <w:proofErr w:type="spellStart"/>
      <w:r>
        <w:rPr>
          <w:lang w:bidi="es-ES"/>
        </w:rPr>
        <w:t>callbacks</w:t>
      </w:r>
      <w:proofErr w:type="spellEnd"/>
      <w:r w:rsidR="00A92BA5">
        <w:rPr>
          <w:lang w:bidi="es-ES"/>
        </w:rPr>
        <w:t xml:space="preserve">, agregamos este código a nuestro archivo </w:t>
      </w:r>
      <w:r w:rsidR="00A92BA5">
        <w:rPr>
          <w:b/>
          <w:bCs/>
          <w:lang w:bidi="es-ES"/>
        </w:rPr>
        <w:t>server.js</w:t>
      </w:r>
      <w:r w:rsidR="00A92BA5">
        <w:rPr>
          <w:lang w:bidi="es-ES"/>
        </w:rPr>
        <w:t>:</w:t>
      </w:r>
    </w:p>
    <w:p w14:paraId="6830C479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express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require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express</w:t>
      </w:r>
      <w:proofErr w:type="spellEnd"/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Importamos Express.js</w:t>
      </w:r>
    </w:p>
    <w:p w14:paraId="31EE3CFC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express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Creamos una instancia de Express</w:t>
      </w:r>
    </w:p>
    <w:p w14:paraId="1BA66006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3000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Definimos el puerto del servidor</w:t>
      </w:r>
    </w:p>
    <w:p w14:paraId="58BE7CCD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EC6AE46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Simulación de una base de datos de usuarios</w:t>
      </w:r>
    </w:p>
    <w:p w14:paraId="47187930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14:paraId="10EE0467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"Juan Pérez"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"juan@example.com"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},</w:t>
      </w:r>
    </w:p>
    <w:p w14:paraId="162B8E5B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"María López"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"maria@example.com"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},</w:t>
      </w:r>
    </w:p>
    <w:p w14:paraId="2000EF9C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"Carlos Sánchez"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"carlos@example.com"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</w:t>
      </w:r>
    </w:p>
    <w:p w14:paraId="5EF4F023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];</w:t>
      </w:r>
    </w:p>
    <w:p w14:paraId="75AD5EF4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720BA98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Función para obtener usuarios con Promesas</w:t>
      </w:r>
    </w:p>
    <w:p w14:paraId="5DA307BF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obtenerUsuarios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526D22DF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4D793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gramStart"/>
      <w:r w:rsidRPr="004D793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Promise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4D793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4D793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reject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3FDFA1D9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setTimeout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 </w:t>
      </w: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0150DDB3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4D793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proofErr w:type="spellStart"/>
      <w:proofErr w:type="gramStart"/>
      <w:r w:rsidRPr="004D793E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length</w:t>
      </w:r>
      <w:proofErr w:type="spellEnd"/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1655C3AB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resolve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D793E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Resolvemos la promesa con la lista de usuarios</w:t>
      </w:r>
    </w:p>
    <w:p w14:paraId="73402DF8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} </w:t>
      </w:r>
      <w:proofErr w:type="spellStart"/>
      <w:r w:rsidRPr="004D793E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003066F1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reject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 hay usuarios disponibles"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Rechazamos la promesa si no hay datos</w:t>
      </w:r>
    </w:p>
    <w:p w14:paraId="5BE9CD58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}</w:t>
      </w:r>
    </w:p>
    <w:p w14:paraId="33777FBD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}, </w:t>
      </w:r>
      <w:r w:rsidRPr="004D793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2000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Simulamos una consulta a base de datos con 2 segundos de demora</w:t>
      </w:r>
    </w:p>
    <w:p w14:paraId="0A6C4490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});</w:t>
      </w:r>
    </w:p>
    <w:p w14:paraId="768F060D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7E81456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610B92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GET para obtener los usuarios usando Promesas</w:t>
      </w:r>
    </w:p>
    <w:p w14:paraId="1F05C233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4D793E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"/usuarios"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 (</w:t>
      </w:r>
      <w:proofErr w:type="spellStart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AF7D00E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obtenerUsuarios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FF58566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proofErr w:type="spell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then</w:t>
      </w:r>
      <w:proofErr w:type="spellEnd"/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listaUsuarios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listaUsuarios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)) </w:t>
      </w: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 la promesa se resuelve, enviamos los datos</w:t>
      </w:r>
    </w:p>
    <w:p w14:paraId="190B6B81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catch</w:t>
      </w:r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D793E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})); </w:t>
      </w: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 hay un error, lo manejamos con .catch()</w:t>
      </w:r>
    </w:p>
    <w:p w14:paraId="6627F859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266F48EC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64D505E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Iniciar el servidor</w:t>
      </w:r>
    </w:p>
    <w:p w14:paraId="2F10D654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4D793E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listen</w:t>
      </w:r>
      <w:proofErr w:type="spellEnd"/>
      <w:proofErr w:type="gramEnd"/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D793E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() </w:t>
      </w: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3FB267D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4D793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D793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`Servidor corriendo en http://localhost:</w:t>
      </w: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r w:rsidRPr="004D793E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4D793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4D793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4500584F" w14:textId="77777777" w:rsidR="004D793E" w:rsidRPr="004D793E" w:rsidRDefault="004D793E" w:rsidP="004D793E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D793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3F9D69D8" w14:textId="68F36E3E" w:rsidR="00A92BA5" w:rsidRDefault="00A92BA5" w:rsidP="00D73751">
      <w:pPr>
        <w:jc w:val="both"/>
        <w:rPr>
          <w:lang w:bidi="es-ES"/>
        </w:rPr>
      </w:pPr>
    </w:p>
    <w:p w14:paraId="5DD94213" w14:textId="72C8AEE9" w:rsidR="004D793E" w:rsidRDefault="004D793E" w:rsidP="00D73751">
      <w:pPr>
        <w:jc w:val="both"/>
        <w:rPr>
          <w:lang w:bidi="es-ES"/>
        </w:rPr>
      </w:pPr>
    </w:p>
    <w:p w14:paraId="17EB22F3" w14:textId="77777777" w:rsidR="004D793E" w:rsidRPr="00A92BA5" w:rsidRDefault="004D793E" w:rsidP="00D73751">
      <w:pPr>
        <w:jc w:val="both"/>
        <w:rPr>
          <w:lang w:bidi="es-ES"/>
        </w:rPr>
      </w:pPr>
    </w:p>
    <w:p w14:paraId="4FA34FE1" w14:textId="22B6A13B" w:rsidR="00FC464A" w:rsidRPr="00E41F6A" w:rsidRDefault="003B64A1" w:rsidP="00D73751">
      <w:pPr>
        <w:jc w:val="both"/>
        <w:rPr>
          <w:b/>
          <w:bCs/>
          <w:color w:val="7030A0"/>
          <w:sz w:val="28"/>
          <w:szCs w:val="28"/>
          <w:lang w:bidi="es-ES"/>
        </w:rPr>
      </w:pPr>
      <w:r w:rsidRPr="00FC464A">
        <w:rPr>
          <w:b/>
          <w:bCs/>
          <w:color w:val="7030A0"/>
          <w:sz w:val="28"/>
          <w:szCs w:val="28"/>
          <w:lang w:bidi="es-ES"/>
        </w:rPr>
        <w:lastRenderedPageBreak/>
        <w:t>Explicación del código:</w:t>
      </w:r>
    </w:p>
    <w:p w14:paraId="331A5F51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Función para obtener usuarios con Promesas</w:t>
      </w:r>
    </w:p>
    <w:p w14:paraId="15C764EB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E85E0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E85E0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obtenerUsuarios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1D775195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E85E04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E85E0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gramStart"/>
      <w:r w:rsidRPr="00E85E0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Promise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E85E0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E85E0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reject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E85E0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05817C2D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E85E0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setTimeout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 </w:t>
      </w:r>
      <w:r w:rsidRPr="00E85E0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38582EB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E85E0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proofErr w:type="spellStart"/>
      <w:proofErr w:type="gramStart"/>
      <w:r w:rsidRPr="00E85E04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E85E0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length</w:t>
      </w:r>
      <w:proofErr w:type="spellEnd"/>
      <w:proofErr w:type="gram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E85E0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E85E0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43FC5088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E85E0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resolve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E85E04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E85E0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Resolvemos la promesa con la lista de usuarios</w:t>
      </w:r>
    </w:p>
    <w:p w14:paraId="41AA3F1B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} </w:t>
      </w:r>
      <w:proofErr w:type="spellStart"/>
      <w:r w:rsidRPr="00E85E0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B43D683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E85E0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reject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E85E0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 hay usuarios disponibles"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E85E0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Rechazamos la promesa si no hay datos</w:t>
      </w:r>
    </w:p>
    <w:p w14:paraId="3489220D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}</w:t>
      </w:r>
    </w:p>
    <w:p w14:paraId="0BEC2AFC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}, </w:t>
      </w:r>
      <w:r w:rsidRPr="00E85E0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2000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E85E0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Simulamos una consulta a base de datos con 2 segundos de demora</w:t>
      </w:r>
    </w:p>
    <w:p w14:paraId="7E39CC5A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});</w:t>
      </w:r>
    </w:p>
    <w:p w14:paraId="0A618B7D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360B89F9" w14:textId="7A8ED4C5" w:rsidR="00E85E04" w:rsidRDefault="00E85E04" w:rsidP="00E85E04">
      <w:pPr>
        <w:pStyle w:val="Prrafodelista"/>
        <w:numPr>
          <w:ilvl w:val="0"/>
          <w:numId w:val="21"/>
        </w:numPr>
        <w:jc w:val="both"/>
        <w:rPr>
          <w:lang w:bidi="es-ES"/>
        </w:rPr>
      </w:pPr>
      <w:r w:rsidRPr="00E85E04">
        <w:rPr>
          <w:b/>
          <w:bCs/>
          <w:color w:val="7030A0"/>
          <w:lang w:bidi="es-ES"/>
        </w:rPr>
        <w:t xml:space="preserve">new </w:t>
      </w:r>
      <w:proofErr w:type="spellStart"/>
      <w:proofErr w:type="gramStart"/>
      <w:r w:rsidRPr="00E85E04">
        <w:rPr>
          <w:b/>
          <w:bCs/>
          <w:color w:val="7030A0"/>
          <w:lang w:bidi="es-ES"/>
        </w:rPr>
        <w:t>Promise</w:t>
      </w:r>
      <w:proofErr w:type="spellEnd"/>
      <w:r w:rsidRPr="00E85E04">
        <w:rPr>
          <w:b/>
          <w:bCs/>
          <w:color w:val="7030A0"/>
          <w:lang w:bidi="es-ES"/>
        </w:rPr>
        <w:t>(</w:t>
      </w:r>
      <w:proofErr w:type="gramEnd"/>
      <w:r w:rsidRPr="00E85E04">
        <w:rPr>
          <w:b/>
          <w:bCs/>
          <w:color w:val="7030A0"/>
          <w:lang w:bidi="es-ES"/>
        </w:rPr>
        <w:t>(</w:t>
      </w:r>
      <w:proofErr w:type="spellStart"/>
      <w:r w:rsidRPr="00E85E04">
        <w:rPr>
          <w:b/>
          <w:bCs/>
          <w:color w:val="7030A0"/>
          <w:lang w:bidi="es-ES"/>
        </w:rPr>
        <w:t>resolve</w:t>
      </w:r>
      <w:proofErr w:type="spellEnd"/>
      <w:r w:rsidRPr="00E85E04">
        <w:rPr>
          <w:b/>
          <w:bCs/>
          <w:color w:val="7030A0"/>
          <w:lang w:bidi="es-ES"/>
        </w:rPr>
        <w:t xml:space="preserve">, </w:t>
      </w:r>
      <w:proofErr w:type="spellStart"/>
      <w:r w:rsidRPr="00E85E04">
        <w:rPr>
          <w:b/>
          <w:bCs/>
          <w:color w:val="7030A0"/>
          <w:lang w:bidi="es-ES"/>
        </w:rPr>
        <w:t>reject</w:t>
      </w:r>
      <w:proofErr w:type="spellEnd"/>
      <w:r w:rsidRPr="00E85E04">
        <w:rPr>
          <w:b/>
          <w:bCs/>
          <w:color w:val="7030A0"/>
          <w:lang w:bidi="es-ES"/>
        </w:rPr>
        <w:t>) =&gt; { ... })</w:t>
      </w:r>
      <w:r w:rsidRPr="00E85E04">
        <w:rPr>
          <w:color w:val="7030A0"/>
          <w:lang w:bidi="es-ES"/>
        </w:rPr>
        <w:t xml:space="preserve"> </w:t>
      </w:r>
      <w:r>
        <w:rPr>
          <w:lang w:bidi="es-ES"/>
        </w:rPr>
        <w:t>crea una promesa.</w:t>
      </w:r>
    </w:p>
    <w:p w14:paraId="73B8EC25" w14:textId="230E7037" w:rsidR="00E85E04" w:rsidRDefault="00E85E04" w:rsidP="00E85E04">
      <w:pPr>
        <w:pStyle w:val="Prrafodelista"/>
        <w:numPr>
          <w:ilvl w:val="0"/>
          <w:numId w:val="21"/>
        </w:numPr>
        <w:jc w:val="both"/>
        <w:rPr>
          <w:lang w:bidi="es-ES"/>
        </w:rPr>
      </w:pPr>
      <w:r>
        <w:rPr>
          <w:lang w:bidi="es-ES"/>
        </w:rPr>
        <w:t xml:space="preserve">Si hay usuarios en la base de datos, llamamos a </w:t>
      </w:r>
      <w:proofErr w:type="spellStart"/>
      <w:r w:rsidRPr="00E85E04">
        <w:rPr>
          <w:b/>
          <w:bCs/>
          <w:color w:val="7030A0"/>
          <w:lang w:bidi="es-ES"/>
        </w:rPr>
        <w:t>resolve</w:t>
      </w:r>
      <w:proofErr w:type="spellEnd"/>
      <w:r w:rsidRPr="00E85E04">
        <w:rPr>
          <w:b/>
          <w:bCs/>
          <w:color w:val="7030A0"/>
          <w:lang w:bidi="es-ES"/>
        </w:rPr>
        <w:t>(usuarios)</w:t>
      </w:r>
      <w:r w:rsidRPr="00E85E04">
        <w:rPr>
          <w:color w:val="7030A0"/>
          <w:lang w:bidi="es-ES"/>
        </w:rPr>
        <w:t xml:space="preserve"> </w:t>
      </w:r>
      <w:r>
        <w:rPr>
          <w:lang w:bidi="es-ES"/>
        </w:rPr>
        <w:t>para devolverlos.</w:t>
      </w:r>
    </w:p>
    <w:p w14:paraId="18484DB7" w14:textId="4C82F74E" w:rsidR="00E85E04" w:rsidRDefault="00E85E04" w:rsidP="00E85E04">
      <w:pPr>
        <w:pStyle w:val="Prrafodelista"/>
        <w:numPr>
          <w:ilvl w:val="0"/>
          <w:numId w:val="21"/>
        </w:numPr>
        <w:jc w:val="both"/>
        <w:rPr>
          <w:lang w:bidi="es-ES"/>
        </w:rPr>
      </w:pPr>
      <w:r>
        <w:rPr>
          <w:lang w:bidi="es-ES"/>
        </w:rPr>
        <w:t xml:space="preserve">Si no hay usuarios, llamamos a </w:t>
      </w:r>
      <w:proofErr w:type="spellStart"/>
      <w:proofErr w:type="gramStart"/>
      <w:r w:rsidRPr="00E85E04">
        <w:rPr>
          <w:b/>
          <w:bCs/>
          <w:color w:val="7030A0"/>
          <w:lang w:bidi="es-ES"/>
        </w:rPr>
        <w:t>reject</w:t>
      </w:r>
      <w:proofErr w:type="spellEnd"/>
      <w:r w:rsidRPr="00E85E04">
        <w:rPr>
          <w:b/>
          <w:bCs/>
          <w:color w:val="7030A0"/>
          <w:lang w:bidi="es-ES"/>
        </w:rPr>
        <w:t>(</w:t>
      </w:r>
      <w:proofErr w:type="gramEnd"/>
      <w:r w:rsidRPr="00E85E04">
        <w:rPr>
          <w:b/>
          <w:bCs/>
          <w:color w:val="7030A0"/>
          <w:lang w:bidi="es-ES"/>
        </w:rPr>
        <w:t>"No hay usuarios disponibles"),</w:t>
      </w:r>
      <w:r w:rsidRPr="00E85E04">
        <w:rPr>
          <w:color w:val="7030A0"/>
          <w:lang w:bidi="es-ES"/>
        </w:rPr>
        <w:t xml:space="preserve"> </w:t>
      </w:r>
      <w:r>
        <w:rPr>
          <w:lang w:bidi="es-ES"/>
        </w:rPr>
        <w:t xml:space="preserve">que se manejará en </w:t>
      </w:r>
      <w:r w:rsidRPr="00E85E04">
        <w:rPr>
          <w:b/>
          <w:bCs/>
          <w:color w:val="7030A0"/>
          <w:lang w:bidi="es-ES"/>
        </w:rPr>
        <w:t>.catch().</w:t>
      </w:r>
    </w:p>
    <w:p w14:paraId="5BD0156C" w14:textId="24385A8E" w:rsidR="00E85E04" w:rsidRDefault="00E85E04" w:rsidP="00E85E04">
      <w:pPr>
        <w:pStyle w:val="Prrafodelista"/>
        <w:numPr>
          <w:ilvl w:val="0"/>
          <w:numId w:val="21"/>
        </w:numPr>
        <w:jc w:val="both"/>
        <w:rPr>
          <w:lang w:bidi="es-ES"/>
        </w:rPr>
      </w:pPr>
      <w:r>
        <w:rPr>
          <w:lang w:bidi="es-ES"/>
        </w:rPr>
        <w:t xml:space="preserve">Simulamos un retardo de 2 segundos con </w:t>
      </w:r>
      <w:proofErr w:type="spellStart"/>
      <w:proofErr w:type="gramStart"/>
      <w:r w:rsidRPr="00E85E04">
        <w:rPr>
          <w:b/>
          <w:bCs/>
          <w:color w:val="7030A0"/>
          <w:lang w:bidi="es-ES"/>
        </w:rPr>
        <w:t>setTimeout</w:t>
      </w:r>
      <w:proofErr w:type="spellEnd"/>
      <w:r w:rsidRPr="00E85E04">
        <w:rPr>
          <w:b/>
          <w:bCs/>
          <w:color w:val="7030A0"/>
          <w:lang w:bidi="es-ES"/>
        </w:rPr>
        <w:t>(</w:t>
      </w:r>
      <w:proofErr w:type="gramEnd"/>
      <w:r w:rsidRPr="00E85E04">
        <w:rPr>
          <w:b/>
          <w:bCs/>
          <w:color w:val="7030A0"/>
          <w:lang w:bidi="es-ES"/>
        </w:rPr>
        <w:t>)</w:t>
      </w:r>
      <w:r w:rsidRPr="00E85E04">
        <w:rPr>
          <w:color w:val="7030A0"/>
          <w:lang w:bidi="es-ES"/>
        </w:rPr>
        <w:t xml:space="preserve"> </w:t>
      </w:r>
      <w:r>
        <w:rPr>
          <w:lang w:bidi="es-ES"/>
        </w:rPr>
        <w:t>para representar una consulta a base de datos.</w:t>
      </w:r>
    </w:p>
    <w:p w14:paraId="50AF5A92" w14:textId="568346CF" w:rsidR="00E41F6A" w:rsidRDefault="00E41F6A" w:rsidP="00D73751">
      <w:pPr>
        <w:jc w:val="both"/>
        <w:rPr>
          <w:lang w:bidi="es-ES"/>
        </w:rPr>
      </w:pPr>
    </w:p>
    <w:p w14:paraId="7BAC9042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GET para obtener los usuarios usando Promesas</w:t>
      </w:r>
    </w:p>
    <w:p w14:paraId="262722A6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E85E04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E85E0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E85E0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"/usuarios"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 (</w:t>
      </w:r>
      <w:proofErr w:type="spellStart"/>
      <w:r w:rsidRPr="00E85E0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E85E0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E85E0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4668F8B8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E85E0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obtenerUsuarios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41A9072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proofErr w:type="spellStart"/>
      <w:r w:rsidRPr="00E85E0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then</w:t>
      </w:r>
      <w:proofErr w:type="spellEnd"/>
      <w:proofErr w:type="gram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E85E0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listaUsuarios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E85E0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E85E0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E85E0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E85E0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listaUsuarios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)) </w:t>
      </w:r>
      <w:r w:rsidRPr="00E85E0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 la promesa se resuelve, enviamos los datos</w:t>
      </w:r>
    </w:p>
    <w:p w14:paraId="4A244AF1" w14:textId="77777777" w:rsidR="00E85E04" w:rsidRPr="00E85E04" w:rsidRDefault="00E85E04" w:rsidP="00E85E0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E85E0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catch</w:t>
      </w:r>
      <w:proofErr w:type="gram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E85E0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E85E0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E85E0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E85E0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E85E0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E85E0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E85E0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})); </w:t>
      </w:r>
      <w:r w:rsidRPr="00E85E0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 hay un error, lo manejamos con .catch()</w:t>
      </w:r>
    </w:p>
    <w:p w14:paraId="35E6679E" w14:textId="68053745" w:rsidR="00E85E04" w:rsidRPr="00E85E04" w:rsidRDefault="00E85E04" w:rsidP="00E41F6A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E85E04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36FDDB78" w14:textId="79095066" w:rsidR="00E85E04" w:rsidRDefault="00E85E04" w:rsidP="00E85E04">
      <w:pPr>
        <w:pStyle w:val="Prrafodelista"/>
        <w:numPr>
          <w:ilvl w:val="0"/>
          <w:numId w:val="16"/>
        </w:numPr>
        <w:jc w:val="both"/>
        <w:rPr>
          <w:lang w:bidi="es-ES"/>
        </w:rPr>
      </w:pPr>
      <w:r>
        <w:rPr>
          <w:lang w:bidi="es-ES"/>
        </w:rPr>
        <w:t xml:space="preserve">Llamamos a la función </w:t>
      </w:r>
      <w:proofErr w:type="spellStart"/>
      <w:proofErr w:type="gramStart"/>
      <w:r w:rsidRPr="00E85E04">
        <w:rPr>
          <w:b/>
          <w:bCs/>
          <w:color w:val="7030A0"/>
          <w:lang w:bidi="es-ES"/>
        </w:rPr>
        <w:t>obtenerUsuarios</w:t>
      </w:r>
      <w:proofErr w:type="spellEnd"/>
      <w:r w:rsidRPr="00E85E04">
        <w:rPr>
          <w:b/>
          <w:bCs/>
          <w:color w:val="7030A0"/>
          <w:lang w:bidi="es-ES"/>
        </w:rPr>
        <w:t>(</w:t>
      </w:r>
      <w:proofErr w:type="gramEnd"/>
      <w:r w:rsidRPr="00E85E04">
        <w:rPr>
          <w:b/>
          <w:bCs/>
          <w:color w:val="7030A0"/>
          <w:lang w:bidi="es-ES"/>
        </w:rPr>
        <w:t>),</w:t>
      </w:r>
      <w:r w:rsidRPr="00E85E04">
        <w:rPr>
          <w:color w:val="7030A0"/>
          <w:lang w:bidi="es-ES"/>
        </w:rPr>
        <w:t xml:space="preserve"> </w:t>
      </w:r>
      <w:r>
        <w:rPr>
          <w:lang w:bidi="es-ES"/>
        </w:rPr>
        <w:t>que devuelve una Promesa.</w:t>
      </w:r>
    </w:p>
    <w:p w14:paraId="43D9633C" w14:textId="3BA7D7EF" w:rsidR="00E85E04" w:rsidRDefault="00E85E04" w:rsidP="00E85E04">
      <w:pPr>
        <w:pStyle w:val="Prrafodelista"/>
        <w:numPr>
          <w:ilvl w:val="0"/>
          <w:numId w:val="16"/>
        </w:numPr>
        <w:jc w:val="both"/>
        <w:rPr>
          <w:lang w:bidi="es-ES"/>
        </w:rPr>
      </w:pPr>
      <w:r>
        <w:rPr>
          <w:lang w:bidi="es-ES"/>
        </w:rPr>
        <w:t xml:space="preserve">Si la Promesa se resuelve con éxito </w:t>
      </w:r>
      <w:r w:rsidRPr="00E85E04">
        <w:rPr>
          <w:b/>
          <w:bCs/>
          <w:color w:val="7030A0"/>
          <w:lang w:bidi="es-ES"/>
        </w:rPr>
        <w:t>(</w:t>
      </w:r>
      <w:proofErr w:type="spellStart"/>
      <w:proofErr w:type="gramStart"/>
      <w:r w:rsidRPr="00E85E04">
        <w:rPr>
          <w:b/>
          <w:bCs/>
          <w:color w:val="7030A0"/>
          <w:lang w:bidi="es-ES"/>
        </w:rPr>
        <w:t>resolve</w:t>
      </w:r>
      <w:proofErr w:type="spellEnd"/>
      <w:r w:rsidRPr="00E85E04">
        <w:rPr>
          <w:b/>
          <w:bCs/>
          <w:color w:val="7030A0"/>
          <w:lang w:bidi="es-ES"/>
        </w:rPr>
        <w:t>(</w:t>
      </w:r>
      <w:proofErr w:type="gramEnd"/>
      <w:r w:rsidRPr="00E85E04">
        <w:rPr>
          <w:b/>
          <w:bCs/>
          <w:color w:val="7030A0"/>
          <w:lang w:bidi="es-ES"/>
        </w:rPr>
        <w:t xml:space="preserve">)), </w:t>
      </w:r>
      <w:r>
        <w:rPr>
          <w:lang w:bidi="es-ES"/>
        </w:rPr>
        <w:t xml:space="preserve">el </w:t>
      </w:r>
      <w:r w:rsidRPr="00E85E04">
        <w:rPr>
          <w:b/>
          <w:bCs/>
          <w:color w:val="7030A0"/>
          <w:lang w:bidi="es-ES"/>
        </w:rPr>
        <w:t>.</w:t>
      </w:r>
      <w:proofErr w:type="spellStart"/>
      <w:r w:rsidRPr="00E85E04">
        <w:rPr>
          <w:b/>
          <w:bCs/>
          <w:color w:val="7030A0"/>
          <w:lang w:bidi="es-ES"/>
        </w:rPr>
        <w:t>then</w:t>
      </w:r>
      <w:proofErr w:type="spellEnd"/>
      <w:r w:rsidRPr="00E85E04">
        <w:rPr>
          <w:b/>
          <w:bCs/>
          <w:color w:val="7030A0"/>
          <w:lang w:bidi="es-ES"/>
        </w:rPr>
        <w:t>()</w:t>
      </w:r>
      <w:r w:rsidRPr="00E85E04">
        <w:rPr>
          <w:color w:val="7030A0"/>
          <w:lang w:bidi="es-ES"/>
        </w:rPr>
        <w:t xml:space="preserve"> </w:t>
      </w:r>
      <w:r>
        <w:rPr>
          <w:lang w:bidi="es-ES"/>
        </w:rPr>
        <w:t xml:space="preserve">enviará la lista de usuarios como respuesta </w:t>
      </w:r>
      <w:r w:rsidRPr="00E85E04">
        <w:rPr>
          <w:b/>
          <w:bCs/>
          <w:color w:val="7030A0"/>
          <w:lang w:bidi="es-ES"/>
        </w:rPr>
        <w:t>JSON</w:t>
      </w:r>
      <w:r>
        <w:rPr>
          <w:lang w:bidi="es-ES"/>
        </w:rPr>
        <w:t>.</w:t>
      </w:r>
    </w:p>
    <w:p w14:paraId="77BED7C7" w14:textId="5DACE6C6" w:rsidR="00E85E04" w:rsidRPr="003B64A1" w:rsidRDefault="00E85E04" w:rsidP="00E85E04">
      <w:pPr>
        <w:pStyle w:val="Prrafodelista"/>
        <w:numPr>
          <w:ilvl w:val="0"/>
          <w:numId w:val="16"/>
        </w:numPr>
        <w:jc w:val="both"/>
        <w:rPr>
          <w:lang w:bidi="es-ES"/>
        </w:rPr>
      </w:pPr>
      <w:r>
        <w:rPr>
          <w:lang w:bidi="es-ES"/>
        </w:rPr>
        <w:t xml:space="preserve">Si ocurre un error </w:t>
      </w:r>
      <w:r w:rsidRPr="00E85E04">
        <w:rPr>
          <w:b/>
          <w:bCs/>
          <w:color w:val="7030A0"/>
          <w:lang w:bidi="es-ES"/>
        </w:rPr>
        <w:t>(</w:t>
      </w:r>
      <w:proofErr w:type="spellStart"/>
      <w:proofErr w:type="gramStart"/>
      <w:r w:rsidRPr="00E85E04">
        <w:rPr>
          <w:b/>
          <w:bCs/>
          <w:color w:val="7030A0"/>
          <w:lang w:bidi="es-ES"/>
        </w:rPr>
        <w:t>reject</w:t>
      </w:r>
      <w:proofErr w:type="spellEnd"/>
      <w:r w:rsidRPr="00E85E04">
        <w:rPr>
          <w:b/>
          <w:bCs/>
          <w:color w:val="7030A0"/>
          <w:lang w:bidi="es-ES"/>
        </w:rPr>
        <w:t>(</w:t>
      </w:r>
      <w:proofErr w:type="gramEnd"/>
      <w:r w:rsidRPr="00E85E04">
        <w:rPr>
          <w:b/>
          <w:bCs/>
          <w:color w:val="7030A0"/>
          <w:lang w:bidi="es-ES"/>
        </w:rPr>
        <w:t>)),</w:t>
      </w:r>
      <w:r w:rsidRPr="00E85E04">
        <w:rPr>
          <w:color w:val="7030A0"/>
          <w:lang w:bidi="es-ES"/>
        </w:rPr>
        <w:t xml:space="preserve"> </w:t>
      </w:r>
      <w:r>
        <w:rPr>
          <w:lang w:bidi="es-ES"/>
        </w:rPr>
        <w:t xml:space="preserve">el </w:t>
      </w:r>
      <w:r w:rsidRPr="00E85E04">
        <w:rPr>
          <w:b/>
          <w:bCs/>
          <w:color w:val="7030A0"/>
          <w:lang w:bidi="es-ES"/>
        </w:rPr>
        <w:t>.catch()</w:t>
      </w:r>
      <w:r w:rsidRPr="00E85E04">
        <w:rPr>
          <w:color w:val="7030A0"/>
          <w:lang w:bidi="es-ES"/>
        </w:rPr>
        <w:t xml:space="preserve"> </w:t>
      </w:r>
      <w:r>
        <w:rPr>
          <w:lang w:bidi="es-ES"/>
        </w:rPr>
        <w:t>manejará el error y enviará un estado HTTP 500 (</w:t>
      </w:r>
      <w:proofErr w:type="spellStart"/>
      <w:r>
        <w:rPr>
          <w:lang w:bidi="es-ES"/>
        </w:rPr>
        <w:t>Internal</w:t>
      </w:r>
      <w:proofErr w:type="spellEnd"/>
      <w:r>
        <w:rPr>
          <w:lang w:bidi="es-ES"/>
        </w:rPr>
        <w:t xml:space="preserve"> Server Error) con un mensaje JSON.</w:t>
      </w:r>
    </w:p>
    <w:p w14:paraId="5C74D353" w14:textId="77777777" w:rsidR="00E85E04" w:rsidRDefault="00E85E04" w:rsidP="00E85E04">
      <w:pPr>
        <w:jc w:val="both"/>
        <w:rPr>
          <w:lang w:bidi="es-ES"/>
        </w:rPr>
      </w:pPr>
    </w:p>
    <w:p w14:paraId="18FBA408" w14:textId="08DBFF9B" w:rsidR="00E85E04" w:rsidRPr="00E85E04" w:rsidRDefault="00E85E04" w:rsidP="00E85E04">
      <w:pPr>
        <w:jc w:val="both"/>
        <w:rPr>
          <w:b/>
          <w:bCs/>
          <w:color w:val="7030A0"/>
          <w:lang w:bidi="es-ES"/>
        </w:rPr>
      </w:pPr>
      <w:r w:rsidRPr="00E85E04">
        <w:rPr>
          <w:b/>
          <w:bCs/>
          <w:color w:val="7030A0"/>
          <w:lang w:bidi="es-ES"/>
        </w:rPr>
        <w:t>Beneficios de Usar Promesas en Express.js</w:t>
      </w:r>
    </w:p>
    <w:p w14:paraId="08D078E3" w14:textId="6E94F2FB" w:rsidR="00E85E04" w:rsidRDefault="00E85E04" w:rsidP="00E85E04">
      <w:pPr>
        <w:pStyle w:val="Prrafodelista"/>
        <w:numPr>
          <w:ilvl w:val="0"/>
          <w:numId w:val="37"/>
        </w:numPr>
        <w:jc w:val="both"/>
        <w:rPr>
          <w:lang w:bidi="es-ES"/>
        </w:rPr>
      </w:pPr>
      <w:r>
        <w:rPr>
          <w:lang w:bidi="es-ES"/>
        </w:rPr>
        <w:t xml:space="preserve">Código más limpio y legible, evitando la anidación excesiva de </w:t>
      </w:r>
      <w:proofErr w:type="spellStart"/>
      <w:r>
        <w:rPr>
          <w:lang w:bidi="es-ES"/>
        </w:rPr>
        <w:t>callbacks</w:t>
      </w:r>
      <w:proofErr w:type="spellEnd"/>
      <w:r>
        <w:rPr>
          <w:lang w:bidi="es-ES"/>
        </w:rPr>
        <w:t>.</w:t>
      </w:r>
    </w:p>
    <w:p w14:paraId="40BA55DC" w14:textId="551E4D18" w:rsidR="00E85E04" w:rsidRDefault="00E85E04" w:rsidP="00E85E04">
      <w:pPr>
        <w:pStyle w:val="Prrafodelista"/>
        <w:numPr>
          <w:ilvl w:val="0"/>
          <w:numId w:val="37"/>
        </w:numPr>
        <w:jc w:val="both"/>
        <w:rPr>
          <w:lang w:bidi="es-ES"/>
        </w:rPr>
      </w:pPr>
      <w:r>
        <w:rPr>
          <w:lang w:bidi="es-ES"/>
        </w:rPr>
        <w:t xml:space="preserve">Mejor manejo de errores </w:t>
      </w:r>
      <w:proofErr w:type="gramStart"/>
      <w:r>
        <w:rPr>
          <w:lang w:bidi="es-ES"/>
        </w:rPr>
        <w:t>con .catch</w:t>
      </w:r>
      <w:proofErr w:type="gramEnd"/>
      <w:r>
        <w:rPr>
          <w:lang w:bidi="es-ES"/>
        </w:rPr>
        <w:t xml:space="preserve">(), evitando el </w:t>
      </w:r>
      <w:proofErr w:type="spellStart"/>
      <w:r>
        <w:rPr>
          <w:lang w:bidi="es-ES"/>
        </w:rPr>
        <w:t>callback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hell</w:t>
      </w:r>
      <w:proofErr w:type="spellEnd"/>
      <w:r>
        <w:rPr>
          <w:lang w:bidi="es-ES"/>
        </w:rPr>
        <w:t>.</w:t>
      </w:r>
    </w:p>
    <w:p w14:paraId="3841C350" w14:textId="0826B910" w:rsidR="00FC464A" w:rsidRDefault="00E85E04" w:rsidP="00E85E04">
      <w:pPr>
        <w:pStyle w:val="Prrafodelista"/>
        <w:numPr>
          <w:ilvl w:val="0"/>
          <w:numId w:val="37"/>
        </w:numPr>
        <w:jc w:val="both"/>
        <w:rPr>
          <w:lang w:bidi="es-ES"/>
        </w:rPr>
      </w:pPr>
      <w:r>
        <w:rPr>
          <w:lang w:bidi="es-ES"/>
        </w:rPr>
        <w:t>Encadenamiento de procesos más estructurado, permitiendo múltiples operaciones asíncronas sin complicaciones.</w:t>
      </w:r>
    </w:p>
    <w:p w14:paraId="666B406D" w14:textId="77777777" w:rsidR="00E85E04" w:rsidRDefault="00E85E04" w:rsidP="00E41F6A">
      <w:pPr>
        <w:jc w:val="both"/>
        <w:rPr>
          <w:b/>
          <w:bCs/>
          <w:color w:val="FF0000"/>
          <w:sz w:val="28"/>
          <w:szCs w:val="28"/>
          <w:lang w:bidi="es-ES"/>
        </w:rPr>
      </w:pPr>
    </w:p>
    <w:p w14:paraId="1D645B65" w14:textId="5F4167E2" w:rsidR="00E41F6A" w:rsidRPr="00FC464A" w:rsidRDefault="00E85E04" w:rsidP="00E41F6A">
      <w:pPr>
        <w:jc w:val="both"/>
        <w:rPr>
          <w:b/>
          <w:bCs/>
          <w:color w:val="FF0000"/>
          <w:sz w:val="28"/>
          <w:szCs w:val="28"/>
          <w:lang w:bidi="es-ES"/>
        </w:rPr>
      </w:pPr>
      <w:proofErr w:type="spellStart"/>
      <w:r w:rsidRPr="00E85E04">
        <w:rPr>
          <w:b/>
          <w:bCs/>
          <w:color w:val="FF0000"/>
          <w:sz w:val="28"/>
          <w:szCs w:val="28"/>
          <w:lang w:bidi="es-ES"/>
        </w:rPr>
        <w:lastRenderedPageBreak/>
        <w:t>Async</w:t>
      </w:r>
      <w:proofErr w:type="spellEnd"/>
      <w:r w:rsidRPr="00E85E04">
        <w:rPr>
          <w:b/>
          <w:bCs/>
          <w:color w:val="FF0000"/>
          <w:sz w:val="28"/>
          <w:szCs w:val="28"/>
          <w:lang w:bidi="es-ES"/>
        </w:rPr>
        <w:t xml:space="preserve"> y </w:t>
      </w:r>
      <w:proofErr w:type="spellStart"/>
      <w:r w:rsidRPr="00E85E04">
        <w:rPr>
          <w:b/>
          <w:bCs/>
          <w:color w:val="FF0000"/>
          <w:sz w:val="28"/>
          <w:szCs w:val="28"/>
          <w:lang w:bidi="es-ES"/>
        </w:rPr>
        <w:t>Await</w:t>
      </w:r>
      <w:proofErr w:type="spellEnd"/>
    </w:p>
    <w:p w14:paraId="023C2662" w14:textId="0CFD5D3D" w:rsidR="00E41F6A" w:rsidRDefault="00E85E04" w:rsidP="00E41F6A">
      <w:pPr>
        <w:jc w:val="both"/>
        <w:rPr>
          <w:lang w:bidi="es-ES"/>
        </w:rPr>
      </w:pPr>
      <w:r>
        <w:rPr>
          <w:lang w:bidi="es-ES"/>
        </w:rPr>
        <w:t xml:space="preserve">Por último, mejoraremos el mismo método usando </w:t>
      </w:r>
      <w:proofErr w:type="spellStart"/>
      <w:r>
        <w:rPr>
          <w:lang w:bidi="es-ES"/>
        </w:rPr>
        <w:t>Async</w:t>
      </w:r>
      <w:proofErr w:type="spellEnd"/>
      <w:r>
        <w:rPr>
          <w:lang w:bidi="es-ES"/>
        </w:rPr>
        <w:t xml:space="preserve"> y </w:t>
      </w:r>
      <w:proofErr w:type="spellStart"/>
      <w:r>
        <w:rPr>
          <w:lang w:bidi="es-ES"/>
        </w:rPr>
        <w:t>Await</w:t>
      </w:r>
      <w:proofErr w:type="spellEnd"/>
      <w:r w:rsidR="00E41F6A">
        <w:rPr>
          <w:lang w:bidi="es-ES"/>
        </w:rPr>
        <w:t>,</w:t>
      </w:r>
      <w:r>
        <w:rPr>
          <w:lang w:bidi="es-ES"/>
        </w:rPr>
        <w:t xml:space="preserve"> para ello</w:t>
      </w:r>
      <w:r w:rsidR="00E41F6A">
        <w:rPr>
          <w:lang w:bidi="es-ES"/>
        </w:rPr>
        <w:t xml:space="preserve"> agregamos este código a nuestro archivo </w:t>
      </w:r>
      <w:r w:rsidR="00E41F6A">
        <w:rPr>
          <w:b/>
          <w:bCs/>
          <w:lang w:bidi="es-ES"/>
        </w:rPr>
        <w:t>server.js</w:t>
      </w:r>
      <w:r w:rsidR="00E41F6A">
        <w:rPr>
          <w:lang w:bidi="es-ES"/>
        </w:rPr>
        <w:t>:</w:t>
      </w:r>
    </w:p>
    <w:p w14:paraId="2E1DFFD1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9D61F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9D61F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express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9D61F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require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express</w:t>
      </w:r>
      <w:proofErr w:type="spellEnd"/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Importamos Express.js</w:t>
      </w:r>
    </w:p>
    <w:p w14:paraId="4FEBCFF7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9D61F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express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Creamos una instancia de Express</w:t>
      </w:r>
    </w:p>
    <w:p w14:paraId="249604CF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9D61F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3000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Definimos el puerto del servidor</w:t>
      </w:r>
    </w:p>
    <w:p w14:paraId="2A433704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FA268AC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Simulación de una base de datos de usuarios</w:t>
      </w:r>
    </w:p>
    <w:p w14:paraId="44966E9E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9D61F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14:paraId="5A1E7F09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"Juan Pérez"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"juan@example.com"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},</w:t>
      </w:r>
    </w:p>
    <w:p w14:paraId="5EFC5BBA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"María López"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"maria@example.com"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},</w:t>
      </w:r>
    </w:p>
    <w:p w14:paraId="1257D826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"Carlos Sánchez"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"carlos@example.com"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</w:t>
      </w:r>
    </w:p>
    <w:p w14:paraId="4F0BDAA8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];</w:t>
      </w:r>
    </w:p>
    <w:p w14:paraId="14D0495C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59AF83C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Función para obtener usuarios con Promesas</w:t>
      </w:r>
    </w:p>
    <w:p w14:paraId="7531D6E8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obtenerUsuarios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140E7C91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9D61F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gramStart"/>
      <w:r w:rsidRPr="009D61F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Promise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9D61F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9D61F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reject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0ACD8AF0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setTimeout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() </w:t>
      </w: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0A57DEE0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</w:t>
      </w:r>
      <w:r w:rsidRPr="009D61F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usuarios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length</w:t>
      </w:r>
      <w:proofErr w:type="spellEnd"/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&gt;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680DE800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9D61F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spellStart"/>
      <w:r w:rsidRPr="009D61FB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usuarios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788A43C7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 </w:t>
      </w:r>
      <w:proofErr w:type="spellStart"/>
      <w:r w:rsidRPr="009D61F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6B572C31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reject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new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Error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 hay usuarios disponibles"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));</w:t>
      </w:r>
    </w:p>
    <w:p w14:paraId="0A473A3B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}</w:t>
      </w:r>
    </w:p>
    <w:p w14:paraId="6991A899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}, </w:t>
      </w:r>
      <w:r w:rsidRPr="009D61F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2000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3FDD425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});</w:t>
      </w:r>
    </w:p>
    <w:p w14:paraId="0BC04BC3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B2733C8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9FA657C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Ruta GET optimizada usando </w:t>
      </w:r>
      <w:proofErr w:type="spellStart"/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Async</w:t>
      </w:r>
      <w:proofErr w:type="spellEnd"/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</w:t>
      </w:r>
      <w:proofErr w:type="spellStart"/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Await</w:t>
      </w:r>
      <w:proofErr w:type="spellEnd"/>
    </w:p>
    <w:p w14:paraId="76141A30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spellStart"/>
      <w:proofErr w:type="gramStart"/>
      <w:r w:rsidRPr="009D61FB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app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9D61F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"/</w:t>
      </w:r>
      <w:proofErr w:type="spellStart"/>
      <w:r w:rsidRPr="009D61F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9D61F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async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7C3DA2F6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9D61F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try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63A1BD90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9D61F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9D61F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listaUsuarios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9D61F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await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obtenerUsuarios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Esperamos el resultado de la promesa</w:t>
      </w:r>
    </w:p>
    <w:p w14:paraId="4EF22370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9D61F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9D61F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listaUsuarios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Enviamos la respuesta en formato JSON</w:t>
      </w:r>
    </w:p>
    <w:p w14:paraId="3A466FA2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} </w:t>
      </w:r>
      <w:r w:rsidRPr="009D61F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catch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3B355B90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9D61F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9D61F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9D61F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message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 </w:t>
      </w:r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Manejamos el error con try/catch</w:t>
      </w:r>
    </w:p>
    <w:p w14:paraId="0906889F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14:paraId="5AB3DF0D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4180E4C4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8D51464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Iniciar el servidor</w:t>
      </w:r>
    </w:p>
    <w:p w14:paraId="717BE3FE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9D61F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9D61F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listen</w:t>
      </w:r>
      <w:proofErr w:type="spellEnd"/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9D61F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() </w:t>
      </w: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8E672CC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9D61F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9D61F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`Servidor corriendo en http://localhost:</w:t>
      </w: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r w:rsidRPr="009D61F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BCEC8C2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46F8B3B6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6C7866E" w14:textId="3A1E81EC" w:rsidR="003B64A1" w:rsidRDefault="003B64A1" w:rsidP="00D73751">
      <w:pPr>
        <w:jc w:val="both"/>
        <w:rPr>
          <w:lang w:bidi="es-ES"/>
        </w:rPr>
      </w:pPr>
    </w:p>
    <w:p w14:paraId="3F6B1BD8" w14:textId="77777777" w:rsidR="009D61FB" w:rsidRDefault="009D61FB" w:rsidP="00D73751">
      <w:pPr>
        <w:jc w:val="both"/>
        <w:rPr>
          <w:lang w:bidi="es-ES"/>
        </w:rPr>
      </w:pPr>
    </w:p>
    <w:p w14:paraId="5479EC27" w14:textId="77777777" w:rsidR="00E41F6A" w:rsidRPr="00E41F6A" w:rsidRDefault="00E41F6A" w:rsidP="00E41F6A">
      <w:pPr>
        <w:jc w:val="both"/>
        <w:rPr>
          <w:b/>
          <w:bCs/>
          <w:color w:val="7030A0"/>
          <w:sz w:val="28"/>
          <w:szCs w:val="28"/>
          <w:lang w:bidi="es-ES"/>
        </w:rPr>
      </w:pPr>
      <w:r w:rsidRPr="00FC464A">
        <w:rPr>
          <w:b/>
          <w:bCs/>
          <w:color w:val="7030A0"/>
          <w:sz w:val="28"/>
          <w:szCs w:val="28"/>
          <w:lang w:bidi="es-ES"/>
        </w:rPr>
        <w:lastRenderedPageBreak/>
        <w:t>Explicación del código:</w:t>
      </w:r>
    </w:p>
    <w:p w14:paraId="73BD10BE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Función para obtener usuarios con Promesas</w:t>
      </w:r>
    </w:p>
    <w:p w14:paraId="37382CAE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obtenerUsuarios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0116D92B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9D61F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gramStart"/>
      <w:r w:rsidRPr="009D61F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Promise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9D61F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9D61F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reject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649604CF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setTimeout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() </w:t>
      </w:r>
      <w:r w:rsidRPr="009D61F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6A437042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</w:t>
      </w:r>
      <w:r w:rsidRPr="009D61F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usuarios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9D61F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length</w:t>
      </w:r>
      <w:proofErr w:type="spellEnd"/>
      <w:proofErr w:type="gram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&gt;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38369155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9D61F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spellStart"/>
      <w:r w:rsidRPr="009D61FB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usuarios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20723F4D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 </w:t>
      </w:r>
      <w:proofErr w:type="spellStart"/>
      <w:r w:rsidRPr="009D61F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9F32325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9D61F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reject</w:t>
      </w:r>
      <w:proofErr w:type="spellEnd"/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9D61F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new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9D61FB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Error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9D61F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 hay usuarios disponibles"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));</w:t>
      </w:r>
    </w:p>
    <w:p w14:paraId="5F9828CB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}</w:t>
      </w:r>
    </w:p>
    <w:p w14:paraId="6B61D23A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}, </w:t>
      </w:r>
      <w:r w:rsidRPr="009D61FB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2000</w:t>
      </w: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22CAFD26" w14:textId="77777777" w:rsidR="009D61FB" w:rsidRPr="009D61FB" w:rsidRDefault="009D61FB" w:rsidP="009D61FB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});</w:t>
      </w:r>
    </w:p>
    <w:p w14:paraId="30735AB0" w14:textId="09896595" w:rsidR="009D61FB" w:rsidRPr="00E41F6A" w:rsidRDefault="009D61FB" w:rsidP="00E41F6A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9D61F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4874CD5B" w14:textId="53805B01" w:rsidR="009D61FB" w:rsidRDefault="009D61FB" w:rsidP="009D61FB">
      <w:pPr>
        <w:pStyle w:val="Prrafodelista"/>
        <w:numPr>
          <w:ilvl w:val="0"/>
          <w:numId w:val="38"/>
        </w:numPr>
        <w:jc w:val="both"/>
        <w:rPr>
          <w:lang w:bidi="es-ES"/>
        </w:rPr>
      </w:pPr>
      <w:r>
        <w:rPr>
          <w:lang w:bidi="es-ES"/>
        </w:rPr>
        <w:t xml:space="preserve">Función que devuelve una </w:t>
      </w:r>
      <w:r w:rsidRPr="009D61FB">
        <w:rPr>
          <w:b/>
          <w:bCs/>
          <w:color w:val="7030A0"/>
          <w:lang w:bidi="es-ES"/>
        </w:rPr>
        <w:t>Promesa</w:t>
      </w:r>
      <w:r>
        <w:rPr>
          <w:lang w:bidi="es-ES"/>
        </w:rPr>
        <w:t>, simulando una consulta a base de datos.</w:t>
      </w:r>
    </w:p>
    <w:p w14:paraId="5AE18B2E" w14:textId="187E64A1" w:rsidR="00E41F6A" w:rsidRDefault="009D61FB" w:rsidP="009D61FB">
      <w:pPr>
        <w:pStyle w:val="Prrafodelista"/>
        <w:numPr>
          <w:ilvl w:val="0"/>
          <w:numId w:val="38"/>
        </w:numPr>
        <w:jc w:val="both"/>
        <w:rPr>
          <w:lang w:bidi="es-ES"/>
        </w:rPr>
      </w:pPr>
      <w:r>
        <w:rPr>
          <w:lang w:bidi="es-ES"/>
        </w:rPr>
        <w:t xml:space="preserve">Usamos </w:t>
      </w:r>
      <w:proofErr w:type="spellStart"/>
      <w:proofErr w:type="gramStart"/>
      <w:r w:rsidRPr="004F2999">
        <w:rPr>
          <w:b/>
          <w:bCs/>
          <w:color w:val="7030A0"/>
          <w:lang w:bidi="es-ES"/>
        </w:rPr>
        <w:t>reject</w:t>
      </w:r>
      <w:proofErr w:type="spellEnd"/>
      <w:r w:rsidRPr="004F2999">
        <w:rPr>
          <w:b/>
          <w:bCs/>
          <w:color w:val="7030A0"/>
          <w:lang w:bidi="es-ES"/>
        </w:rPr>
        <w:t>(</w:t>
      </w:r>
      <w:proofErr w:type="gramEnd"/>
      <w:r w:rsidRPr="004F2999">
        <w:rPr>
          <w:b/>
          <w:bCs/>
          <w:color w:val="7030A0"/>
          <w:lang w:bidi="es-ES"/>
        </w:rPr>
        <w:t>new Error("mensaje"))</w:t>
      </w:r>
      <w:r w:rsidRPr="004F2999">
        <w:rPr>
          <w:color w:val="7030A0"/>
          <w:lang w:bidi="es-ES"/>
        </w:rPr>
        <w:t xml:space="preserve"> </w:t>
      </w:r>
      <w:r>
        <w:rPr>
          <w:lang w:bidi="es-ES"/>
        </w:rPr>
        <w:t xml:space="preserve">en lugar de solo </w:t>
      </w:r>
      <w:proofErr w:type="spellStart"/>
      <w:r w:rsidRPr="004F2999">
        <w:rPr>
          <w:b/>
          <w:bCs/>
          <w:color w:val="7030A0"/>
          <w:lang w:bidi="es-ES"/>
        </w:rPr>
        <w:t>reject</w:t>
      </w:r>
      <w:proofErr w:type="spellEnd"/>
      <w:r w:rsidRPr="004F2999">
        <w:rPr>
          <w:b/>
          <w:bCs/>
          <w:color w:val="7030A0"/>
          <w:lang w:bidi="es-ES"/>
        </w:rPr>
        <w:t>("mensaje")</w:t>
      </w:r>
      <w:r w:rsidRPr="004F2999">
        <w:rPr>
          <w:color w:val="7030A0"/>
          <w:lang w:bidi="es-ES"/>
        </w:rPr>
        <w:t xml:space="preserve"> </w:t>
      </w:r>
      <w:r>
        <w:rPr>
          <w:lang w:bidi="es-ES"/>
        </w:rPr>
        <w:t>para manejar mejor los errores.</w:t>
      </w:r>
    </w:p>
    <w:p w14:paraId="595F0D0E" w14:textId="77777777" w:rsidR="00E41F6A" w:rsidRDefault="00E41F6A" w:rsidP="00D73751">
      <w:pPr>
        <w:jc w:val="both"/>
        <w:rPr>
          <w:lang w:bidi="es-ES"/>
        </w:rPr>
      </w:pPr>
    </w:p>
    <w:p w14:paraId="713FCD12" w14:textId="77777777" w:rsidR="004F2999" w:rsidRPr="004F2999" w:rsidRDefault="004F2999" w:rsidP="004F299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F299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Ruta GET optimizada usando </w:t>
      </w:r>
      <w:proofErr w:type="spellStart"/>
      <w:r w:rsidRPr="004F299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Async</w:t>
      </w:r>
      <w:proofErr w:type="spellEnd"/>
      <w:r w:rsidRPr="004F299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</w:t>
      </w:r>
      <w:proofErr w:type="spellStart"/>
      <w:r w:rsidRPr="004F299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Await</w:t>
      </w:r>
      <w:proofErr w:type="spellEnd"/>
    </w:p>
    <w:p w14:paraId="37AB2E71" w14:textId="77777777" w:rsidR="004F2999" w:rsidRPr="004F2999" w:rsidRDefault="004F2999" w:rsidP="004F299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spellStart"/>
      <w:proofErr w:type="gramStart"/>
      <w:r w:rsidRPr="004F2999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app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4F299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proofErr w:type="spellEnd"/>
      <w:r w:rsidRPr="004F299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4F299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"/</w:t>
      </w:r>
      <w:proofErr w:type="spellStart"/>
      <w:r w:rsidRPr="004F299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4F299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4F299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async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r w:rsidRPr="004F299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4F299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4F299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3D21651D" w14:textId="77777777" w:rsidR="004F2999" w:rsidRPr="004F2999" w:rsidRDefault="004F2999" w:rsidP="004F299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4F2999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try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4530EEFD" w14:textId="77777777" w:rsidR="004F2999" w:rsidRPr="004F2999" w:rsidRDefault="004F2999" w:rsidP="004F299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4F299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F299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listaUsuarios</w:t>
      </w:r>
      <w:proofErr w:type="spellEnd"/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4F299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F2999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await</w:t>
      </w:r>
      <w:proofErr w:type="spellEnd"/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4F299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obtenerUsuarios</w:t>
      </w:r>
      <w:proofErr w:type="spellEnd"/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4F299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Esperamos el resultado de la promesa</w:t>
      </w:r>
    </w:p>
    <w:p w14:paraId="014D3781" w14:textId="77777777" w:rsidR="004F2999" w:rsidRPr="004F2999" w:rsidRDefault="004F2999" w:rsidP="004F299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F299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F299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proofErr w:type="gramEnd"/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4F2999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listaUsuarios</w:t>
      </w:r>
      <w:proofErr w:type="spellEnd"/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4F299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Enviamos la respuesta en formato JSON</w:t>
      </w:r>
    </w:p>
    <w:p w14:paraId="0A57104E" w14:textId="77777777" w:rsidR="004F2999" w:rsidRPr="004F2999" w:rsidRDefault="004F2999" w:rsidP="004F299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} </w:t>
      </w:r>
      <w:r w:rsidRPr="004F2999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catch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4F299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49193BE8" w14:textId="77777777" w:rsidR="004F2999" w:rsidRPr="004F2999" w:rsidRDefault="004F2999" w:rsidP="004F299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4F299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F299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4F299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4F299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4F299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4F299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4F299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message</w:t>
      </w:r>
      <w:proofErr w:type="spellEnd"/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 </w:t>
      </w:r>
      <w:r w:rsidRPr="004F299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Manejamos el error con try/catch</w:t>
      </w:r>
    </w:p>
    <w:p w14:paraId="681C01C4" w14:textId="77777777" w:rsidR="004F2999" w:rsidRPr="004F2999" w:rsidRDefault="004F2999" w:rsidP="004F2999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14:paraId="55EA577A" w14:textId="560CE1A7" w:rsidR="004F2999" w:rsidRPr="004F2999" w:rsidRDefault="004F2999" w:rsidP="00E41F6A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F299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0E7A244E" w14:textId="29ACBF04" w:rsidR="004F2999" w:rsidRDefault="004F2999" w:rsidP="004F2999">
      <w:pPr>
        <w:pStyle w:val="Prrafodelista"/>
        <w:numPr>
          <w:ilvl w:val="0"/>
          <w:numId w:val="23"/>
        </w:numPr>
        <w:jc w:val="both"/>
        <w:rPr>
          <w:lang w:bidi="es-ES"/>
        </w:rPr>
      </w:pPr>
      <w:r>
        <w:rPr>
          <w:lang w:bidi="es-ES"/>
        </w:rPr>
        <w:t xml:space="preserve">Convertimos la función en asíncrona con </w:t>
      </w:r>
      <w:proofErr w:type="spellStart"/>
      <w:r w:rsidRPr="004F2999">
        <w:rPr>
          <w:b/>
          <w:bCs/>
          <w:color w:val="7030A0"/>
          <w:lang w:bidi="es-ES"/>
        </w:rPr>
        <w:t>async</w:t>
      </w:r>
      <w:proofErr w:type="spellEnd"/>
      <w:r w:rsidRPr="004F2999">
        <w:rPr>
          <w:b/>
          <w:bCs/>
          <w:color w:val="7030A0"/>
          <w:lang w:bidi="es-ES"/>
        </w:rPr>
        <w:t xml:space="preserve"> (</w:t>
      </w:r>
      <w:proofErr w:type="spellStart"/>
      <w:r w:rsidRPr="004F2999">
        <w:rPr>
          <w:b/>
          <w:bCs/>
          <w:color w:val="7030A0"/>
          <w:lang w:bidi="es-ES"/>
        </w:rPr>
        <w:t>req</w:t>
      </w:r>
      <w:proofErr w:type="spellEnd"/>
      <w:r w:rsidRPr="004F2999">
        <w:rPr>
          <w:b/>
          <w:bCs/>
          <w:color w:val="7030A0"/>
          <w:lang w:bidi="es-ES"/>
        </w:rPr>
        <w:t>, res) =&gt; {}.</w:t>
      </w:r>
    </w:p>
    <w:p w14:paraId="7ECF709D" w14:textId="2D5093D9" w:rsidR="004F2999" w:rsidRDefault="004F2999" w:rsidP="004F2999">
      <w:pPr>
        <w:pStyle w:val="Prrafodelista"/>
        <w:numPr>
          <w:ilvl w:val="0"/>
          <w:numId w:val="23"/>
        </w:numPr>
        <w:jc w:val="both"/>
        <w:rPr>
          <w:lang w:bidi="es-ES"/>
        </w:rPr>
      </w:pPr>
      <w:r>
        <w:rPr>
          <w:lang w:bidi="es-ES"/>
        </w:rPr>
        <w:t xml:space="preserve">Usamos </w:t>
      </w:r>
      <w:proofErr w:type="spellStart"/>
      <w:r w:rsidRPr="004F2999">
        <w:rPr>
          <w:b/>
          <w:bCs/>
          <w:color w:val="7030A0"/>
          <w:lang w:bidi="es-ES"/>
        </w:rPr>
        <w:t>await</w:t>
      </w:r>
      <w:proofErr w:type="spellEnd"/>
      <w:r w:rsidRPr="004F2999">
        <w:rPr>
          <w:color w:val="7030A0"/>
          <w:lang w:bidi="es-ES"/>
        </w:rPr>
        <w:t xml:space="preserve"> </w:t>
      </w:r>
      <w:proofErr w:type="spellStart"/>
      <w:proofErr w:type="gramStart"/>
      <w:r w:rsidRPr="004F2999">
        <w:rPr>
          <w:b/>
          <w:bCs/>
          <w:color w:val="7030A0"/>
          <w:lang w:bidi="es-ES"/>
        </w:rPr>
        <w:t>obtenerUsuarios</w:t>
      </w:r>
      <w:proofErr w:type="spellEnd"/>
      <w:r w:rsidRPr="004F2999">
        <w:rPr>
          <w:b/>
          <w:bCs/>
          <w:color w:val="7030A0"/>
          <w:lang w:bidi="es-ES"/>
        </w:rPr>
        <w:t>(</w:t>
      </w:r>
      <w:proofErr w:type="gramEnd"/>
      <w:r w:rsidRPr="004F2999">
        <w:rPr>
          <w:b/>
          <w:bCs/>
          <w:color w:val="7030A0"/>
          <w:lang w:bidi="es-ES"/>
        </w:rPr>
        <w:t>);</w:t>
      </w:r>
      <w:r w:rsidRPr="004F2999">
        <w:rPr>
          <w:color w:val="7030A0"/>
          <w:lang w:bidi="es-ES"/>
        </w:rPr>
        <w:t xml:space="preserve"> </w:t>
      </w:r>
      <w:r>
        <w:rPr>
          <w:lang w:bidi="es-ES"/>
        </w:rPr>
        <w:t xml:space="preserve">en lugar de </w:t>
      </w:r>
      <w:r w:rsidRPr="004F2999">
        <w:rPr>
          <w:b/>
          <w:bCs/>
          <w:color w:val="7030A0"/>
          <w:lang w:bidi="es-ES"/>
        </w:rPr>
        <w:t>.</w:t>
      </w:r>
      <w:proofErr w:type="spellStart"/>
      <w:r w:rsidRPr="004F2999">
        <w:rPr>
          <w:b/>
          <w:bCs/>
          <w:color w:val="7030A0"/>
          <w:lang w:bidi="es-ES"/>
        </w:rPr>
        <w:t>then</w:t>
      </w:r>
      <w:proofErr w:type="spellEnd"/>
      <w:r w:rsidRPr="004F2999">
        <w:rPr>
          <w:b/>
          <w:bCs/>
          <w:color w:val="7030A0"/>
          <w:lang w:bidi="es-ES"/>
        </w:rPr>
        <w:t>(),</w:t>
      </w:r>
      <w:r w:rsidRPr="004F2999">
        <w:rPr>
          <w:color w:val="7030A0"/>
          <w:lang w:bidi="es-ES"/>
        </w:rPr>
        <w:t xml:space="preserve"> </w:t>
      </w:r>
      <w:r>
        <w:rPr>
          <w:lang w:bidi="es-ES"/>
        </w:rPr>
        <w:t>lo que hace que el código sea más limpio.</w:t>
      </w:r>
    </w:p>
    <w:p w14:paraId="3009B4BB" w14:textId="707AB608" w:rsidR="004F2999" w:rsidRPr="00E41F6A" w:rsidRDefault="004F2999" w:rsidP="004F2999">
      <w:pPr>
        <w:pStyle w:val="Prrafodelista"/>
        <w:numPr>
          <w:ilvl w:val="0"/>
          <w:numId w:val="23"/>
        </w:numPr>
        <w:jc w:val="both"/>
        <w:rPr>
          <w:lang w:bidi="es-ES"/>
        </w:rPr>
      </w:pPr>
      <w:r>
        <w:rPr>
          <w:lang w:bidi="es-ES"/>
        </w:rPr>
        <w:t xml:space="preserve">Manejamos los errores con </w:t>
      </w:r>
      <w:r w:rsidRPr="004F2999">
        <w:rPr>
          <w:b/>
          <w:bCs/>
          <w:color w:val="7030A0"/>
          <w:lang w:bidi="es-ES"/>
        </w:rPr>
        <w:t>try/catch</w:t>
      </w:r>
      <w:r>
        <w:rPr>
          <w:lang w:bidi="es-ES"/>
        </w:rPr>
        <w:t>, de forma similar a código síncrono.</w:t>
      </w:r>
    </w:p>
    <w:p w14:paraId="167DBEC7" w14:textId="77777777" w:rsidR="004F2999" w:rsidRDefault="004F2999" w:rsidP="00D73751">
      <w:pPr>
        <w:jc w:val="both"/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</w:pPr>
    </w:p>
    <w:p w14:paraId="2F1A17EF" w14:textId="3355586E" w:rsidR="004F2999" w:rsidRPr="004F2999" w:rsidRDefault="004F2999" w:rsidP="004F2999">
      <w:pPr>
        <w:jc w:val="both"/>
        <w:rPr>
          <w:b/>
          <w:bCs/>
          <w:color w:val="FF0000"/>
          <w:lang w:bidi="es-ES"/>
        </w:rPr>
      </w:pPr>
      <w:r w:rsidRPr="00BE71F1">
        <w:rPr>
          <w:b/>
          <w:bCs/>
          <w:lang w:bidi="es-ES"/>
        </w:rPr>
        <w:t xml:space="preserve">¿Por qué es mejor usar </w:t>
      </w:r>
      <w:proofErr w:type="spellStart"/>
      <w:r w:rsidRPr="00BE71F1">
        <w:rPr>
          <w:b/>
          <w:bCs/>
          <w:lang w:bidi="es-ES"/>
        </w:rPr>
        <w:t>Async</w:t>
      </w:r>
      <w:proofErr w:type="spellEnd"/>
      <w:r w:rsidRPr="00BE71F1">
        <w:rPr>
          <w:b/>
          <w:bCs/>
          <w:lang w:bidi="es-ES"/>
        </w:rPr>
        <w:t>/</w:t>
      </w:r>
      <w:proofErr w:type="spellStart"/>
      <w:r w:rsidRPr="00BE71F1">
        <w:rPr>
          <w:b/>
          <w:bCs/>
          <w:lang w:bidi="es-ES"/>
        </w:rPr>
        <w:t>Await</w:t>
      </w:r>
      <w:proofErr w:type="spellEnd"/>
      <w:r w:rsidRPr="00BE71F1">
        <w:rPr>
          <w:b/>
          <w:bCs/>
          <w:lang w:bidi="es-ES"/>
        </w:rPr>
        <w:t>?</w:t>
      </w:r>
    </w:p>
    <w:p w14:paraId="1714FE19" w14:textId="2D39E11F" w:rsidR="004F2999" w:rsidRDefault="004F2999" w:rsidP="004F2999">
      <w:pPr>
        <w:pStyle w:val="Prrafodelista"/>
        <w:numPr>
          <w:ilvl w:val="0"/>
          <w:numId w:val="39"/>
        </w:numPr>
        <w:jc w:val="both"/>
        <w:rPr>
          <w:lang w:bidi="es-ES"/>
        </w:rPr>
      </w:pPr>
      <w:r w:rsidRPr="004F2999">
        <w:rPr>
          <w:b/>
          <w:bCs/>
          <w:color w:val="7030A0"/>
          <w:lang w:bidi="es-ES"/>
        </w:rPr>
        <w:t>Código más limpio y fácil de leer:</w:t>
      </w:r>
      <w:r w:rsidRPr="004F2999">
        <w:rPr>
          <w:color w:val="7030A0"/>
          <w:lang w:bidi="es-ES"/>
        </w:rPr>
        <w:t xml:space="preserve"> </w:t>
      </w:r>
      <w:r>
        <w:rPr>
          <w:lang w:bidi="es-ES"/>
        </w:rPr>
        <w:t xml:space="preserve">Se ve como código síncrono y </w:t>
      </w:r>
      <w:proofErr w:type="gramStart"/>
      <w:r>
        <w:rPr>
          <w:lang w:bidi="es-ES"/>
        </w:rPr>
        <w:t>evita .</w:t>
      </w:r>
      <w:proofErr w:type="spellStart"/>
      <w:r>
        <w:rPr>
          <w:lang w:bidi="es-ES"/>
        </w:rPr>
        <w:t>then</w:t>
      </w:r>
      <w:proofErr w:type="spellEnd"/>
      <w:proofErr w:type="gramEnd"/>
      <w:r>
        <w:rPr>
          <w:lang w:bidi="es-ES"/>
        </w:rPr>
        <w:t>() y .catch().</w:t>
      </w:r>
    </w:p>
    <w:p w14:paraId="1B64C97E" w14:textId="20D55CAB" w:rsidR="004F2999" w:rsidRDefault="004F2999" w:rsidP="004F2999">
      <w:pPr>
        <w:pStyle w:val="Prrafodelista"/>
        <w:numPr>
          <w:ilvl w:val="0"/>
          <w:numId w:val="39"/>
        </w:numPr>
        <w:jc w:val="both"/>
        <w:rPr>
          <w:lang w:bidi="es-ES"/>
        </w:rPr>
      </w:pPr>
      <w:r w:rsidRPr="004F2999">
        <w:rPr>
          <w:b/>
          <w:bCs/>
          <w:color w:val="7030A0"/>
          <w:lang w:bidi="es-ES"/>
        </w:rPr>
        <w:t>Manejo de errores más robusto:</w:t>
      </w:r>
      <w:r w:rsidRPr="004F2999">
        <w:rPr>
          <w:color w:val="7030A0"/>
          <w:lang w:bidi="es-ES"/>
        </w:rPr>
        <w:t xml:space="preserve"> </w:t>
      </w:r>
      <w:r>
        <w:rPr>
          <w:lang w:bidi="es-ES"/>
        </w:rPr>
        <w:t>Con try/catch, los errores se manejan de forma natural.</w:t>
      </w:r>
    </w:p>
    <w:p w14:paraId="0492BA66" w14:textId="1D5F4DE1" w:rsidR="004F2999" w:rsidRDefault="004F2999" w:rsidP="004F2999">
      <w:pPr>
        <w:pStyle w:val="Prrafodelista"/>
        <w:numPr>
          <w:ilvl w:val="0"/>
          <w:numId w:val="39"/>
        </w:numPr>
        <w:jc w:val="both"/>
        <w:rPr>
          <w:lang w:bidi="es-ES"/>
        </w:rPr>
      </w:pPr>
      <w:r w:rsidRPr="004F2999">
        <w:rPr>
          <w:b/>
          <w:bCs/>
          <w:color w:val="7030A0"/>
          <w:lang w:bidi="es-ES"/>
        </w:rPr>
        <w:t>Mejor organización del flujo de ejecución:</w:t>
      </w:r>
      <w:r w:rsidRPr="004F2999">
        <w:rPr>
          <w:color w:val="7030A0"/>
          <w:lang w:bidi="es-ES"/>
        </w:rPr>
        <w:t xml:space="preserve"> </w:t>
      </w:r>
      <w:proofErr w:type="spellStart"/>
      <w:r>
        <w:rPr>
          <w:lang w:bidi="es-ES"/>
        </w:rPr>
        <w:t>await</w:t>
      </w:r>
      <w:proofErr w:type="spellEnd"/>
      <w:r>
        <w:rPr>
          <w:lang w:bidi="es-ES"/>
        </w:rPr>
        <w:t xml:space="preserve"> detiene la ejecución hasta que la Promesa se resuelve, evitando encadenamientos confusos.</w:t>
      </w:r>
    </w:p>
    <w:p w14:paraId="0C058372" w14:textId="404663B6" w:rsidR="004F2999" w:rsidRDefault="004F2999" w:rsidP="004F2999">
      <w:pPr>
        <w:pStyle w:val="Prrafodelista"/>
        <w:numPr>
          <w:ilvl w:val="0"/>
          <w:numId w:val="39"/>
        </w:numPr>
        <w:jc w:val="both"/>
        <w:rPr>
          <w:lang w:bidi="es-ES"/>
        </w:rPr>
      </w:pPr>
      <w:r w:rsidRPr="004F2999">
        <w:rPr>
          <w:b/>
          <w:bCs/>
          <w:color w:val="7030A0"/>
          <w:lang w:bidi="es-ES"/>
        </w:rPr>
        <w:t>Depuración más sencilla:</w:t>
      </w:r>
      <w:r w:rsidRPr="004F2999">
        <w:rPr>
          <w:color w:val="7030A0"/>
          <w:lang w:bidi="es-ES"/>
        </w:rPr>
        <w:t xml:space="preserve"> </w:t>
      </w:r>
      <w:r>
        <w:rPr>
          <w:lang w:bidi="es-ES"/>
        </w:rPr>
        <w:t xml:space="preserve">Los errores se capturan correctamente y se muestran con un </w:t>
      </w:r>
      <w:proofErr w:type="spellStart"/>
      <w:r>
        <w:rPr>
          <w:lang w:bidi="es-ES"/>
        </w:rPr>
        <w:t>stack</w:t>
      </w:r>
      <w:proofErr w:type="spellEnd"/>
      <w:r>
        <w:rPr>
          <w:lang w:bidi="es-ES"/>
        </w:rPr>
        <w:t xml:space="preserve"> trace más claro.</w:t>
      </w:r>
    </w:p>
    <w:p w14:paraId="4A905C38" w14:textId="77777777" w:rsidR="004F2999" w:rsidRDefault="004F2999" w:rsidP="004F2999">
      <w:pPr>
        <w:jc w:val="both"/>
        <w:rPr>
          <w:lang w:bidi="es-ES"/>
        </w:rPr>
      </w:pPr>
    </w:p>
    <w:p w14:paraId="6E015BD9" w14:textId="77777777" w:rsidR="004F2999" w:rsidRPr="00BE71F1" w:rsidRDefault="004F2999" w:rsidP="004F2999">
      <w:pPr>
        <w:jc w:val="both"/>
        <w:rPr>
          <w:lang w:bidi="es-ES"/>
        </w:rPr>
      </w:pPr>
      <w:r w:rsidRPr="00BE71F1">
        <w:rPr>
          <w:b/>
          <w:bCs/>
          <w:lang w:bidi="es-ES"/>
        </w:rPr>
        <w:lastRenderedPageBreak/>
        <w:t>Conclusión:</w:t>
      </w:r>
      <w:r w:rsidRPr="00BE71F1">
        <w:rPr>
          <w:lang w:bidi="es-ES"/>
        </w:rPr>
        <w:t xml:space="preserve"> </w:t>
      </w:r>
    </w:p>
    <w:p w14:paraId="0B5D5F18" w14:textId="2AC1F5D9" w:rsidR="004F2999" w:rsidRDefault="004F2999" w:rsidP="004F2999">
      <w:pPr>
        <w:pStyle w:val="Prrafodelista"/>
        <w:numPr>
          <w:ilvl w:val="0"/>
          <w:numId w:val="40"/>
        </w:numPr>
        <w:jc w:val="both"/>
        <w:rPr>
          <w:lang w:bidi="es-ES"/>
        </w:rPr>
      </w:pPr>
      <w:proofErr w:type="spellStart"/>
      <w:r w:rsidRPr="004F2999">
        <w:rPr>
          <w:b/>
          <w:bCs/>
          <w:color w:val="7030A0"/>
          <w:lang w:bidi="es-ES"/>
        </w:rPr>
        <w:t>Async</w:t>
      </w:r>
      <w:proofErr w:type="spellEnd"/>
      <w:r w:rsidRPr="004F2999">
        <w:rPr>
          <w:b/>
          <w:bCs/>
          <w:color w:val="7030A0"/>
          <w:lang w:bidi="es-ES"/>
        </w:rPr>
        <w:t>/</w:t>
      </w:r>
      <w:proofErr w:type="spellStart"/>
      <w:r w:rsidRPr="004F2999">
        <w:rPr>
          <w:b/>
          <w:bCs/>
          <w:color w:val="7030A0"/>
          <w:lang w:bidi="es-ES"/>
        </w:rPr>
        <w:t>Await</w:t>
      </w:r>
      <w:proofErr w:type="spellEnd"/>
      <w:r w:rsidRPr="004F2999">
        <w:rPr>
          <w:color w:val="7030A0"/>
          <w:lang w:bidi="es-ES"/>
        </w:rPr>
        <w:t xml:space="preserve"> </w:t>
      </w:r>
      <w:r>
        <w:rPr>
          <w:lang w:bidi="es-ES"/>
        </w:rPr>
        <w:t>es la mejor opción para manejar asincronía en Express.js, ya que combina la eficiencia de las Promesas con la simplicidad del código síncrono.</w:t>
      </w:r>
    </w:p>
    <w:p w14:paraId="38A816A0" w14:textId="3121A829" w:rsidR="007C71CF" w:rsidRPr="007C71CF" w:rsidRDefault="007C71CF" w:rsidP="00DD30ED">
      <w:pPr>
        <w:rPr>
          <w:lang w:bidi="es-ES"/>
        </w:rPr>
      </w:pPr>
    </w:p>
    <w:p w14:paraId="456B70AA" w14:textId="17D42683" w:rsidR="007C71CF" w:rsidRPr="00BE71F1" w:rsidRDefault="00BE71F1" w:rsidP="00B857AA">
      <w:pPr>
        <w:jc w:val="both"/>
        <w:rPr>
          <w:b/>
          <w:bCs/>
          <w:color w:val="FF0000"/>
          <w:sz w:val="28"/>
          <w:szCs w:val="28"/>
          <w:lang w:bidi="es-ES"/>
        </w:rPr>
      </w:pPr>
      <w:r w:rsidRPr="00BE71F1">
        <w:rPr>
          <w:b/>
          <w:bCs/>
          <w:color w:val="FF0000"/>
          <w:sz w:val="28"/>
          <w:szCs w:val="28"/>
          <w:lang w:bidi="es-ES"/>
        </w:rPr>
        <w:t>Desestructuración de Objetos</w:t>
      </w:r>
    </w:p>
    <w:p w14:paraId="0541FF50" w14:textId="77777777" w:rsidR="00BE71F1" w:rsidRDefault="00BE71F1" w:rsidP="00BE71F1">
      <w:pPr>
        <w:jc w:val="both"/>
        <w:rPr>
          <w:lang w:bidi="es-ES"/>
        </w:rPr>
      </w:pPr>
      <w:r>
        <w:rPr>
          <w:lang w:bidi="es-ES"/>
        </w:rPr>
        <w:t xml:space="preserve">Por último, modificaremos el método de tal forma que podamos aplicar desestructuración de objetos, para ello agregamos este código a nuestro archivo </w:t>
      </w:r>
      <w:r>
        <w:rPr>
          <w:b/>
          <w:bCs/>
          <w:lang w:bidi="es-ES"/>
        </w:rPr>
        <w:t>server.js</w:t>
      </w:r>
      <w:r>
        <w:rPr>
          <w:lang w:bidi="es-ES"/>
        </w:rPr>
        <w:t>:</w:t>
      </w:r>
    </w:p>
    <w:p w14:paraId="5AF5373A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express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require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express</w:t>
      </w:r>
      <w:proofErr w:type="spellEnd"/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Importamos Express.js</w:t>
      </w:r>
    </w:p>
    <w:p w14:paraId="0C54A562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express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Creamos una instancia de Express</w:t>
      </w:r>
    </w:p>
    <w:p w14:paraId="26595700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3000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Definimos el puerto del servidor</w:t>
      </w:r>
    </w:p>
    <w:p w14:paraId="4C6B6FE5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0B07650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Simulación de una base de datos de usuarios</w:t>
      </w:r>
    </w:p>
    <w:p w14:paraId="1CB7B7E7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14:paraId="4F16CE6B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"Juan Pérez"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"juan@example.com"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},</w:t>
      </w:r>
    </w:p>
    <w:p w14:paraId="38F9ACDF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"María López"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"maria@example.com"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},</w:t>
      </w:r>
    </w:p>
    <w:p w14:paraId="5D69C439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gramEnd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nombre: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"Carlos Sánchez"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email: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"carlos@example.com"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</w:t>
      </w:r>
    </w:p>
    <w:p w14:paraId="3D99970C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];</w:t>
      </w:r>
    </w:p>
    <w:p w14:paraId="4844871E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80068FC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Función para obtener usuarios con Promesas</w:t>
      </w:r>
    </w:p>
    <w:p w14:paraId="12C85248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obtenerUsuarios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2A09599E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BE71F1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gramStart"/>
      <w:r w:rsidRPr="00BE71F1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Promise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reject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43BFC47C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setTimeout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() </w:t>
      </w: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2EE1AAD4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</w:t>
      </w:r>
      <w:r w:rsidRPr="00BE71F1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usuarios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length</w:t>
      </w:r>
      <w:proofErr w:type="spellEnd"/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&gt;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2263626E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spell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usuarios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59C3E083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 </w:t>
      </w:r>
      <w:proofErr w:type="spellStart"/>
      <w:r w:rsidRPr="00BE71F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4A88F787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reject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new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Error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 hay usuarios disponibles"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));</w:t>
      </w:r>
    </w:p>
    <w:p w14:paraId="038CCC24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}</w:t>
      </w:r>
    </w:p>
    <w:p w14:paraId="4B80293D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}, </w:t>
      </w:r>
      <w:r w:rsidRPr="00BE71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2000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0EBAF0CA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});</w:t>
      </w:r>
    </w:p>
    <w:p w14:paraId="34B430E0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7FC3E3C1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9054FE9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GET con Desestructuración</w:t>
      </w:r>
    </w:p>
    <w:p w14:paraId="7BD76D97" w14:textId="77777777" w:rsidR="00BE71F1" w:rsidRPr="00203077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spellStart"/>
      <w:proofErr w:type="gram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app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"/</w:t>
      </w:r>
      <w:proofErr w:type="spellStart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async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129432CB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BE71F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try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A6D4FD0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listaUsuarios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E71F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await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obtenerUsuarios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Obtenemos la lista de usuarios</w:t>
      </w:r>
    </w:p>
    <w:p w14:paraId="2E9BD600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B6D8602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Usamos desestructuración para extraer cada usuario y solo devolver ciertos campos</w:t>
      </w:r>
    </w:p>
    <w:p w14:paraId="23BAC38F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usuariosFormateados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listaUsuarios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map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 </w:t>
      </w: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({</w:t>
      </w:r>
    </w:p>
    <w:p w14:paraId="4EED0DB4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14:paraId="77339A8A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</w:p>
    <w:p w14:paraId="11BC8C68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}));</w:t>
      </w:r>
    </w:p>
    <w:p w14:paraId="09633765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E50C75A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usuariosFormateados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3BFCA13C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} </w:t>
      </w:r>
      <w:r w:rsidRPr="00BE71F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catch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gramStart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proofErr w:type="spellStart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message</w:t>
      </w:r>
      <w:proofErr w:type="spellEnd"/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 { </w:t>
      </w: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Desestructuramos el error para obtener solo el mensaje</w:t>
      </w:r>
    </w:p>
    <w:p w14:paraId="65C256F5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status</w:t>
      </w:r>
      <w:proofErr w:type="spellEnd"/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E71F1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500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).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json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({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error: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message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});</w:t>
      </w:r>
    </w:p>
    <w:p w14:paraId="6B8EDEE0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3092A77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71AEF111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F631136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Iniciar el servidor</w:t>
      </w:r>
    </w:p>
    <w:p w14:paraId="76981E27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listen</w:t>
      </w:r>
      <w:proofErr w:type="spellEnd"/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() </w:t>
      </w: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44C9C0B1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proofErr w:type="gramStart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`Servidor corriendo en http://localhost:</w:t>
      </w: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0AF23054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0C3BCCF2" w14:textId="4FEC5EED" w:rsidR="007C71CF" w:rsidRDefault="007C71CF" w:rsidP="00B857AA">
      <w:pPr>
        <w:jc w:val="both"/>
        <w:rPr>
          <w:lang w:bidi="es-ES"/>
        </w:rPr>
      </w:pPr>
    </w:p>
    <w:p w14:paraId="0924BFCC" w14:textId="77777777" w:rsidR="00BE71F1" w:rsidRPr="00E41F6A" w:rsidRDefault="00BE71F1" w:rsidP="00BE71F1">
      <w:pPr>
        <w:jc w:val="both"/>
        <w:rPr>
          <w:b/>
          <w:bCs/>
          <w:color w:val="7030A0"/>
          <w:sz w:val="28"/>
          <w:szCs w:val="28"/>
          <w:lang w:bidi="es-ES"/>
        </w:rPr>
      </w:pPr>
      <w:r w:rsidRPr="00FC464A">
        <w:rPr>
          <w:b/>
          <w:bCs/>
          <w:color w:val="7030A0"/>
          <w:sz w:val="28"/>
          <w:szCs w:val="28"/>
          <w:lang w:bidi="es-ES"/>
        </w:rPr>
        <w:t>Explicación del código:</w:t>
      </w:r>
    </w:p>
    <w:p w14:paraId="6E2108C6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Función para obtener usuarios con Promesas</w:t>
      </w:r>
    </w:p>
    <w:p w14:paraId="045A9662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obtenerUsuarios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2247EA38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BE71F1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gramStart"/>
      <w:r w:rsidRPr="00BE71F1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Promise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reject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3BF13E29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setTimeout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() </w:t>
      </w: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30EA803D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</w:t>
      </w:r>
      <w:r w:rsidRPr="00BE71F1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usuarios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length</w:t>
      </w:r>
      <w:proofErr w:type="spellEnd"/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&gt;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2F4679BB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spell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usuarios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3DB8BF0B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 </w:t>
      </w:r>
      <w:proofErr w:type="spellStart"/>
      <w:r w:rsidRPr="00BE71F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7385E71A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reject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new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Error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BE71F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 hay usuarios disponibles"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));</w:t>
      </w:r>
    </w:p>
    <w:p w14:paraId="72FFD60A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}</w:t>
      </w:r>
    </w:p>
    <w:p w14:paraId="5BC338BD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}, </w:t>
      </w:r>
      <w:r w:rsidRPr="00BE71F1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2000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6B649548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});</w:t>
      </w:r>
    </w:p>
    <w:p w14:paraId="0CBFD735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758A0CF" w14:textId="77777777" w:rsidR="00BE71F1" w:rsidRDefault="00BE71F1" w:rsidP="00BE71F1">
      <w:pPr>
        <w:pStyle w:val="Prrafodelista"/>
        <w:numPr>
          <w:ilvl w:val="0"/>
          <w:numId w:val="40"/>
        </w:numPr>
        <w:jc w:val="both"/>
        <w:rPr>
          <w:lang w:bidi="es-ES"/>
        </w:rPr>
      </w:pPr>
      <w:r>
        <w:rPr>
          <w:lang w:bidi="es-ES"/>
        </w:rPr>
        <w:t xml:space="preserve">Función que devuelve una </w:t>
      </w:r>
      <w:r w:rsidRPr="00BE71F1">
        <w:rPr>
          <w:b/>
          <w:bCs/>
          <w:color w:val="7030A0"/>
          <w:lang w:bidi="es-ES"/>
        </w:rPr>
        <w:t>Promesa</w:t>
      </w:r>
      <w:r>
        <w:rPr>
          <w:lang w:bidi="es-ES"/>
        </w:rPr>
        <w:t>, simulando una consulta a base de datos.</w:t>
      </w:r>
    </w:p>
    <w:p w14:paraId="6B1B4007" w14:textId="05FD0940" w:rsidR="00BE71F1" w:rsidRDefault="00BE71F1" w:rsidP="00BE71F1">
      <w:pPr>
        <w:pStyle w:val="Prrafodelista"/>
        <w:numPr>
          <w:ilvl w:val="0"/>
          <w:numId w:val="40"/>
        </w:numPr>
        <w:jc w:val="both"/>
        <w:rPr>
          <w:lang w:bidi="es-ES"/>
        </w:rPr>
      </w:pPr>
      <w:r>
        <w:rPr>
          <w:lang w:bidi="es-ES"/>
        </w:rPr>
        <w:t xml:space="preserve">Si hay usuarios, resolvemos la promesa con </w:t>
      </w:r>
      <w:proofErr w:type="spellStart"/>
      <w:r w:rsidRPr="00BE71F1">
        <w:rPr>
          <w:b/>
          <w:bCs/>
          <w:color w:val="7030A0"/>
          <w:lang w:bidi="es-ES"/>
        </w:rPr>
        <w:t>resolve</w:t>
      </w:r>
      <w:proofErr w:type="spellEnd"/>
      <w:r w:rsidRPr="00BE71F1">
        <w:rPr>
          <w:b/>
          <w:bCs/>
          <w:color w:val="7030A0"/>
          <w:lang w:bidi="es-ES"/>
        </w:rPr>
        <w:t>(usuarios).</w:t>
      </w:r>
    </w:p>
    <w:p w14:paraId="6F7A76E9" w14:textId="60F606FB" w:rsidR="007C71CF" w:rsidRDefault="00BE71F1" w:rsidP="00BE71F1">
      <w:pPr>
        <w:pStyle w:val="Prrafodelista"/>
        <w:numPr>
          <w:ilvl w:val="0"/>
          <w:numId w:val="40"/>
        </w:numPr>
        <w:jc w:val="both"/>
        <w:rPr>
          <w:lang w:bidi="es-ES"/>
        </w:rPr>
      </w:pPr>
      <w:r>
        <w:rPr>
          <w:lang w:bidi="es-ES"/>
        </w:rPr>
        <w:t xml:space="preserve">Si no hay usuarios, lanzamos un error con </w:t>
      </w:r>
      <w:proofErr w:type="spellStart"/>
      <w:proofErr w:type="gramStart"/>
      <w:r w:rsidRPr="00BE71F1">
        <w:rPr>
          <w:b/>
          <w:bCs/>
          <w:color w:val="7030A0"/>
          <w:lang w:bidi="es-ES"/>
        </w:rPr>
        <w:t>reject</w:t>
      </w:r>
      <w:proofErr w:type="spellEnd"/>
      <w:r w:rsidRPr="00BE71F1">
        <w:rPr>
          <w:b/>
          <w:bCs/>
          <w:color w:val="7030A0"/>
          <w:lang w:bidi="es-ES"/>
        </w:rPr>
        <w:t>(</w:t>
      </w:r>
      <w:proofErr w:type="gramEnd"/>
      <w:r w:rsidRPr="00BE71F1">
        <w:rPr>
          <w:b/>
          <w:bCs/>
          <w:color w:val="7030A0"/>
          <w:lang w:bidi="es-ES"/>
        </w:rPr>
        <w:t>new Error("mensaje")).</w:t>
      </w:r>
    </w:p>
    <w:p w14:paraId="0478D9DD" w14:textId="019E2AB0" w:rsidR="00C63991" w:rsidRDefault="00C63991" w:rsidP="00C63991"/>
    <w:p w14:paraId="060C0400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GET con Desestructuración</w:t>
      </w:r>
    </w:p>
    <w:p w14:paraId="160214E5" w14:textId="77777777" w:rsidR="00BE71F1" w:rsidRPr="00203077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spellStart"/>
      <w:proofErr w:type="gram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app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"/</w:t>
      </w:r>
      <w:proofErr w:type="spellStart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async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68E86510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BE71F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try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67A08C8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listaUsuarios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E71F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await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obtenerUsuarios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); </w:t>
      </w: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Obtenemos la lista de usuarios</w:t>
      </w:r>
    </w:p>
    <w:p w14:paraId="02AF9EB3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667FBCA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Usamos desestructuración para extraer cada usuario y solo devolver ciertos campos</w:t>
      </w:r>
    </w:p>
    <w:p w14:paraId="7E334827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usuariosFormateados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listaUsuarios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map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 </w:t>
      </w:r>
      <w:r w:rsidRPr="00BE71F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({</w:t>
      </w:r>
    </w:p>
    <w:p w14:paraId="1063F3DC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14:paraId="658F03C7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</w:p>
    <w:p w14:paraId="3A90E6B9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}));</w:t>
      </w:r>
    </w:p>
    <w:p w14:paraId="63F02397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E9256A3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BE71F1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usuariosFormateados</w:t>
      </w:r>
      <w:proofErr w:type="spell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F126B95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} </w:t>
      </w:r>
      <w:r w:rsidRPr="00BE71F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catch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gramStart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proofErr w:type="spellStart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message</w:t>
      </w:r>
      <w:proofErr w:type="spellEnd"/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 { </w:t>
      </w:r>
      <w:r w:rsidRPr="00BE71F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Desestructuramos el error para obtener solo el mensaje</w:t>
      </w:r>
    </w:p>
    <w:p w14:paraId="20B5E7BB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status</w:t>
      </w:r>
      <w:proofErr w:type="spellEnd"/>
      <w:proofErr w:type="gramEnd"/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E71F1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500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).</w:t>
      </w:r>
      <w:r w:rsidRPr="00BE71F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json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({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error: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E71F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message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});</w:t>
      </w:r>
    </w:p>
    <w:p w14:paraId="7D87B80A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5AAC3FEF" w14:textId="77777777" w:rsidR="00BE71F1" w:rsidRPr="00BE71F1" w:rsidRDefault="00BE71F1" w:rsidP="00BE71F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E71F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});</w:t>
      </w:r>
    </w:p>
    <w:p w14:paraId="0C793E22" w14:textId="158D51B1" w:rsidR="00BE71F1" w:rsidRDefault="00BE71F1" w:rsidP="00BE71F1">
      <w:pPr>
        <w:pStyle w:val="Prrafodelista"/>
        <w:numPr>
          <w:ilvl w:val="0"/>
          <w:numId w:val="41"/>
        </w:numPr>
      </w:pPr>
      <w:proofErr w:type="spellStart"/>
      <w:r w:rsidRPr="00BE71F1">
        <w:rPr>
          <w:b/>
          <w:bCs/>
          <w:color w:val="7030A0"/>
        </w:rPr>
        <w:t>const</w:t>
      </w:r>
      <w:proofErr w:type="spellEnd"/>
      <w:r w:rsidRPr="00BE71F1">
        <w:rPr>
          <w:b/>
          <w:bCs/>
          <w:color w:val="7030A0"/>
        </w:rPr>
        <w:t xml:space="preserve"> </w:t>
      </w:r>
      <w:proofErr w:type="spellStart"/>
      <w:r w:rsidRPr="00BE71F1">
        <w:rPr>
          <w:b/>
          <w:bCs/>
          <w:color w:val="7030A0"/>
        </w:rPr>
        <w:t>listaUsuarios</w:t>
      </w:r>
      <w:proofErr w:type="spellEnd"/>
      <w:r w:rsidRPr="00BE71F1">
        <w:rPr>
          <w:b/>
          <w:bCs/>
          <w:color w:val="7030A0"/>
        </w:rPr>
        <w:t xml:space="preserve"> = </w:t>
      </w:r>
      <w:proofErr w:type="spellStart"/>
      <w:r w:rsidRPr="00BE71F1">
        <w:rPr>
          <w:b/>
          <w:bCs/>
          <w:color w:val="7030A0"/>
        </w:rPr>
        <w:t>await</w:t>
      </w:r>
      <w:proofErr w:type="spellEnd"/>
      <w:r w:rsidRPr="00BE71F1">
        <w:rPr>
          <w:b/>
          <w:bCs/>
          <w:color w:val="7030A0"/>
        </w:rPr>
        <w:t xml:space="preserve"> </w:t>
      </w:r>
      <w:proofErr w:type="spellStart"/>
      <w:proofErr w:type="gramStart"/>
      <w:r w:rsidRPr="00BE71F1">
        <w:rPr>
          <w:b/>
          <w:bCs/>
          <w:color w:val="7030A0"/>
        </w:rPr>
        <w:t>obtenerUsuarios</w:t>
      </w:r>
      <w:proofErr w:type="spellEnd"/>
      <w:r w:rsidRPr="00BE71F1">
        <w:rPr>
          <w:b/>
          <w:bCs/>
          <w:color w:val="7030A0"/>
        </w:rPr>
        <w:t>(</w:t>
      </w:r>
      <w:proofErr w:type="gramEnd"/>
      <w:r w:rsidRPr="00BE71F1">
        <w:rPr>
          <w:b/>
          <w:bCs/>
          <w:color w:val="7030A0"/>
        </w:rPr>
        <w:t>);</w:t>
      </w:r>
      <w:r w:rsidRPr="00BE71F1">
        <w:rPr>
          <w:color w:val="7030A0"/>
        </w:rPr>
        <w:t xml:space="preserve"> </w:t>
      </w:r>
      <w:r>
        <w:t xml:space="preserve">→ Usamos </w:t>
      </w:r>
      <w:proofErr w:type="spellStart"/>
      <w:r>
        <w:t>await</w:t>
      </w:r>
      <w:proofErr w:type="spellEnd"/>
      <w:r>
        <w:t xml:space="preserve"> para esperar la Promesa.</w:t>
      </w:r>
    </w:p>
    <w:p w14:paraId="259779DC" w14:textId="74C5DD52" w:rsidR="00BE71F1" w:rsidRPr="00BE71F1" w:rsidRDefault="00BE71F1" w:rsidP="00BE71F1">
      <w:pPr>
        <w:pStyle w:val="Prrafodelista"/>
        <w:numPr>
          <w:ilvl w:val="0"/>
          <w:numId w:val="41"/>
        </w:numPr>
        <w:rPr>
          <w:b/>
          <w:bCs/>
          <w:color w:val="7030A0"/>
        </w:rPr>
      </w:pPr>
      <w:proofErr w:type="spellStart"/>
      <w:r w:rsidRPr="00BE71F1">
        <w:rPr>
          <w:b/>
          <w:bCs/>
          <w:color w:val="7030A0"/>
        </w:rPr>
        <w:t>const</w:t>
      </w:r>
      <w:proofErr w:type="spellEnd"/>
      <w:r w:rsidRPr="00BE71F1">
        <w:rPr>
          <w:b/>
          <w:bCs/>
          <w:color w:val="7030A0"/>
        </w:rPr>
        <w:t xml:space="preserve"> </w:t>
      </w:r>
      <w:proofErr w:type="spellStart"/>
      <w:r w:rsidRPr="00BE71F1">
        <w:rPr>
          <w:b/>
          <w:bCs/>
          <w:color w:val="7030A0"/>
        </w:rPr>
        <w:t>usuariosFormateados</w:t>
      </w:r>
      <w:proofErr w:type="spellEnd"/>
      <w:r w:rsidRPr="00BE71F1">
        <w:rPr>
          <w:b/>
          <w:bCs/>
          <w:color w:val="7030A0"/>
        </w:rPr>
        <w:t xml:space="preserve"> = </w:t>
      </w:r>
      <w:proofErr w:type="spellStart"/>
      <w:proofErr w:type="gramStart"/>
      <w:r w:rsidRPr="00BE71F1">
        <w:rPr>
          <w:b/>
          <w:bCs/>
          <w:color w:val="7030A0"/>
        </w:rPr>
        <w:t>listaUsuarios.map</w:t>
      </w:r>
      <w:proofErr w:type="spellEnd"/>
      <w:r w:rsidRPr="00BE71F1">
        <w:rPr>
          <w:b/>
          <w:bCs/>
          <w:color w:val="7030A0"/>
        </w:rPr>
        <w:t>(</w:t>
      </w:r>
      <w:proofErr w:type="gramEnd"/>
      <w:r w:rsidRPr="00BE71F1">
        <w:rPr>
          <w:b/>
          <w:bCs/>
          <w:color w:val="7030A0"/>
        </w:rPr>
        <w:t>({ id, nombre }) =&gt; ({ id, nombre }));</w:t>
      </w:r>
    </w:p>
    <w:p w14:paraId="3F2AC005" w14:textId="558DCA46" w:rsidR="00BE71F1" w:rsidRDefault="00BE71F1" w:rsidP="00BE71F1">
      <w:pPr>
        <w:pStyle w:val="Prrafodelista"/>
        <w:numPr>
          <w:ilvl w:val="1"/>
          <w:numId w:val="41"/>
        </w:numPr>
      </w:pPr>
      <w:r>
        <w:t xml:space="preserve">Usamos desestructuración en </w:t>
      </w:r>
      <w:proofErr w:type="spellStart"/>
      <w:proofErr w:type="gramStart"/>
      <w:r w:rsidRPr="00BE71F1">
        <w:rPr>
          <w:b/>
          <w:bCs/>
          <w:color w:val="7030A0"/>
        </w:rPr>
        <w:t>map</w:t>
      </w:r>
      <w:proofErr w:type="spellEnd"/>
      <w:r w:rsidRPr="00BE71F1">
        <w:rPr>
          <w:b/>
          <w:bCs/>
          <w:color w:val="7030A0"/>
        </w:rPr>
        <w:t>(</w:t>
      </w:r>
      <w:proofErr w:type="gramEnd"/>
      <w:r w:rsidRPr="00BE71F1">
        <w:rPr>
          <w:b/>
          <w:bCs/>
          <w:color w:val="7030A0"/>
        </w:rPr>
        <w:t>)</w:t>
      </w:r>
      <w:r w:rsidRPr="00BE71F1">
        <w:rPr>
          <w:color w:val="7030A0"/>
        </w:rPr>
        <w:t xml:space="preserve"> </w:t>
      </w:r>
      <w:r>
        <w:t xml:space="preserve">para extraer solo </w:t>
      </w:r>
      <w:r w:rsidRPr="00BE71F1">
        <w:rPr>
          <w:b/>
          <w:bCs/>
          <w:color w:val="7030A0"/>
        </w:rPr>
        <w:t>id</w:t>
      </w:r>
      <w:r>
        <w:t xml:space="preserve"> y </w:t>
      </w:r>
      <w:r w:rsidRPr="00BE71F1">
        <w:rPr>
          <w:b/>
          <w:bCs/>
          <w:color w:val="7030A0"/>
        </w:rPr>
        <w:t>nombre</w:t>
      </w:r>
      <w:r w:rsidRPr="00BE71F1">
        <w:rPr>
          <w:color w:val="7030A0"/>
        </w:rPr>
        <w:t xml:space="preserve"> </w:t>
      </w:r>
      <w:r>
        <w:t>de cada usuario.</w:t>
      </w:r>
    </w:p>
    <w:p w14:paraId="66154426" w14:textId="4418DE8A" w:rsidR="00BE71F1" w:rsidRDefault="00BE71F1" w:rsidP="00BE71F1">
      <w:pPr>
        <w:pStyle w:val="Prrafodelista"/>
        <w:numPr>
          <w:ilvl w:val="1"/>
          <w:numId w:val="41"/>
        </w:numPr>
      </w:pPr>
      <w:r>
        <w:t xml:space="preserve">Evitamos devolver datos sensibles como el </w:t>
      </w:r>
      <w:r w:rsidRPr="00BE71F1">
        <w:rPr>
          <w:b/>
          <w:bCs/>
          <w:color w:val="7030A0"/>
        </w:rPr>
        <w:t>email</w:t>
      </w:r>
      <w:r>
        <w:t>.</w:t>
      </w:r>
    </w:p>
    <w:p w14:paraId="2BD84CE0" w14:textId="350316CA" w:rsidR="00BE71F1" w:rsidRDefault="00BE71F1" w:rsidP="00BE71F1">
      <w:pPr>
        <w:pStyle w:val="Prrafodelista"/>
        <w:numPr>
          <w:ilvl w:val="2"/>
          <w:numId w:val="41"/>
        </w:numPr>
      </w:pPr>
      <w:r w:rsidRPr="00BE71F1">
        <w:rPr>
          <w:rFonts w:ascii="Segoe UI Emoji" w:hAnsi="Segoe UI Emoji" w:cs="Segoe UI Emoji"/>
          <w:b/>
          <w:bCs/>
          <w:color w:val="7030A0"/>
        </w:rPr>
        <w:t>c</w:t>
      </w:r>
      <w:r w:rsidRPr="00BE71F1">
        <w:rPr>
          <w:b/>
          <w:bCs/>
          <w:color w:val="7030A0"/>
        </w:rPr>
        <w:t xml:space="preserve">atch </w:t>
      </w:r>
      <w:proofErr w:type="gramStart"/>
      <w:r w:rsidRPr="00BE71F1">
        <w:rPr>
          <w:b/>
          <w:bCs/>
          <w:color w:val="7030A0"/>
        </w:rPr>
        <w:t xml:space="preserve">({ </w:t>
      </w:r>
      <w:proofErr w:type="spellStart"/>
      <w:r w:rsidRPr="00BE71F1">
        <w:rPr>
          <w:b/>
          <w:bCs/>
          <w:color w:val="7030A0"/>
        </w:rPr>
        <w:t>message</w:t>
      </w:r>
      <w:proofErr w:type="spellEnd"/>
      <w:proofErr w:type="gramEnd"/>
      <w:r w:rsidRPr="00BE71F1">
        <w:rPr>
          <w:b/>
          <w:bCs/>
          <w:color w:val="7030A0"/>
        </w:rPr>
        <w:t xml:space="preserve"> }) →</w:t>
      </w:r>
      <w:r w:rsidRPr="00BE71F1">
        <w:rPr>
          <w:color w:val="7030A0"/>
        </w:rPr>
        <w:t xml:space="preserve"> </w:t>
      </w:r>
      <w:r>
        <w:t xml:space="preserve">Desestructuramos el objeto error para obtener solo </w:t>
      </w:r>
      <w:proofErr w:type="spellStart"/>
      <w:r>
        <w:t>message</w:t>
      </w:r>
      <w:proofErr w:type="spellEnd"/>
      <w:r>
        <w:t>.</w:t>
      </w:r>
    </w:p>
    <w:p w14:paraId="528E1B46" w14:textId="0CDF6C78" w:rsidR="00BE71F1" w:rsidRDefault="00BE71F1" w:rsidP="00BE71F1"/>
    <w:p w14:paraId="7250E54C" w14:textId="3D3B2A57" w:rsidR="00BE71F1" w:rsidRDefault="00BE71F1" w:rsidP="00BE71F1"/>
    <w:p w14:paraId="21D42107" w14:textId="68D02093" w:rsidR="00203077" w:rsidRPr="00203077" w:rsidRDefault="00203077" w:rsidP="00BE71F1">
      <w:pPr>
        <w:rPr>
          <w:b/>
          <w:bCs/>
          <w:color w:val="FF0000"/>
          <w:sz w:val="28"/>
          <w:szCs w:val="28"/>
          <w:lang w:bidi="es-ES"/>
        </w:rPr>
      </w:pPr>
      <w:r w:rsidRPr="00203077">
        <w:rPr>
          <w:b/>
          <w:bCs/>
          <w:color w:val="FF0000"/>
          <w:sz w:val="28"/>
          <w:szCs w:val="28"/>
          <w:lang w:bidi="es-ES"/>
        </w:rPr>
        <w:t xml:space="preserve">Registro de Productos con Promesas y </w:t>
      </w:r>
      <w:proofErr w:type="spellStart"/>
      <w:r w:rsidRPr="00203077">
        <w:rPr>
          <w:b/>
          <w:bCs/>
          <w:color w:val="FF0000"/>
          <w:sz w:val="28"/>
          <w:szCs w:val="28"/>
          <w:lang w:bidi="es-ES"/>
        </w:rPr>
        <w:t>Async</w:t>
      </w:r>
      <w:proofErr w:type="spellEnd"/>
      <w:r w:rsidRPr="00203077">
        <w:rPr>
          <w:b/>
          <w:bCs/>
          <w:color w:val="FF0000"/>
          <w:sz w:val="28"/>
          <w:szCs w:val="28"/>
          <w:lang w:bidi="es-ES"/>
        </w:rPr>
        <w:t>/</w:t>
      </w:r>
      <w:proofErr w:type="spellStart"/>
      <w:r w:rsidRPr="00203077">
        <w:rPr>
          <w:b/>
          <w:bCs/>
          <w:color w:val="FF0000"/>
          <w:sz w:val="28"/>
          <w:szCs w:val="28"/>
          <w:lang w:bidi="es-ES"/>
        </w:rPr>
        <w:t>Await</w:t>
      </w:r>
      <w:proofErr w:type="spellEnd"/>
    </w:p>
    <w:p w14:paraId="183998FE" w14:textId="4BF97263" w:rsidR="00203077" w:rsidRDefault="00203077" w:rsidP="00203077">
      <w:r>
        <w:t>Desarrollar una API REST con Express.js que permita gestionar un registro de productos. Los productos deben tener los siguientes campos:</w:t>
      </w:r>
    </w:p>
    <w:p w14:paraId="74AEF946" w14:textId="68330499" w:rsidR="00203077" w:rsidRDefault="00203077" w:rsidP="00203077">
      <w:pPr>
        <w:pStyle w:val="Prrafodelista"/>
        <w:numPr>
          <w:ilvl w:val="0"/>
          <w:numId w:val="42"/>
        </w:numPr>
      </w:pPr>
      <w:r>
        <w:t xml:space="preserve">id (número </w:t>
      </w:r>
      <w:proofErr w:type="spellStart"/>
      <w:r>
        <w:t>autoincremental</w:t>
      </w:r>
      <w:proofErr w:type="spellEnd"/>
      <w:r>
        <w:t>)</w:t>
      </w:r>
    </w:p>
    <w:p w14:paraId="779DEAB0" w14:textId="034E5826" w:rsidR="00203077" w:rsidRDefault="00203077" w:rsidP="00203077">
      <w:pPr>
        <w:pStyle w:val="Prrafodelista"/>
        <w:numPr>
          <w:ilvl w:val="0"/>
          <w:numId w:val="42"/>
        </w:numPr>
      </w:pPr>
      <w:r>
        <w:t>nombre (</w:t>
      </w:r>
      <w:proofErr w:type="spellStart"/>
      <w:r>
        <w:t>string</w:t>
      </w:r>
      <w:proofErr w:type="spellEnd"/>
      <w:r>
        <w:t>)</w:t>
      </w:r>
    </w:p>
    <w:p w14:paraId="00415050" w14:textId="0F0A51E0" w:rsidR="00203077" w:rsidRDefault="00203077" w:rsidP="00203077">
      <w:pPr>
        <w:pStyle w:val="Prrafodelista"/>
        <w:numPr>
          <w:ilvl w:val="0"/>
          <w:numId w:val="42"/>
        </w:numPr>
      </w:pPr>
      <w:proofErr w:type="spellStart"/>
      <w:r>
        <w:t>descripcion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64B2AF9A" w14:textId="6A91F2F3" w:rsidR="00203077" w:rsidRDefault="00203077" w:rsidP="00203077">
      <w:pPr>
        <w:pStyle w:val="Prrafodelista"/>
        <w:numPr>
          <w:ilvl w:val="0"/>
          <w:numId w:val="42"/>
        </w:numPr>
      </w:pPr>
      <w:r>
        <w:t>stock (número)</w:t>
      </w:r>
    </w:p>
    <w:p w14:paraId="36079D09" w14:textId="4F678738" w:rsidR="00203077" w:rsidRDefault="00203077" w:rsidP="00203077">
      <w:pPr>
        <w:pStyle w:val="Prrafodelista"/>
        <w:numPr>
          <w:ilvl w:val="0"/>
          <w:numId w:val="42"/>
        </w:numPr>
      </w:pPr>
      <w:r>
        <w:t>precio (número)</w:t>
      </w:r>
    </w:p>
    <w:p w14:paraId="5D202E52" w14:textId="77777777" w:rsidR="00203077" w:rsidRDefault="00203077" w:rsidP="00203077"/>
    <w:p w14:paraId="62CC4EF9" w14:textId="3BA610D0" w:rsidR="00203077" w:rsidRDefault="00203077" w:rsidP="00203077">
      <w:r>
        <w:t>La API debe permitir:</w:t>
      </w:r>
    </w:p>
    <w:p w14:paraId="52FEA2D6" w14:textId="79BD562E" w:rsidR="00203077" w:rsidRDefault="00203077" w:rsidP="00203077">
      <w:pPr>
        <w:pStyle w:val="Prrafodelista"/>
        <w:numPr>
          <w:ilvl w:val="0"/>
          <w:numId w:val="43"/>
        </w:numPr>
      </w:pPr>
      <w:r>
        <w:t>Registrar un nuevo producto (POST /productos)</w:t>
      </w:r>
    </w:p>
    <w:p w14:paraId="0DB9D9AA" w14:textId="16FCA8D9" w:rsidR="00203077" w:rsidRDefault="00203077" w:rsidP="00203077">
      <w:pPr>
        <w:pStyle w:val="Prrafodelista"/>
        <w:numPr>
          <w:ilvl w:val="0"/>
          <w:numId w:val="43"/>
        </w:numPr>
      </w:pPr>
      <w:r>
        <w:t>Obtener la lista de productos (GET /productos)</w:t>
      </w:r>
    </w:p>
    <w:p w14:paraId="2DE01425" w14:textId="462C946F" w:rsidR="00203077" w:rsidRDefault="00203077" w:rsidP="00203077">
      <w:pPr>
        <w:pStyle w:val="Prrafodelista"/>
        <w:numPr>
          <w:ilvl w:val="0"/>
          <w:numId w:val="43"/>
        </w:numPr>
      </w:pPr>
      <w:r>
        <w:t>Obtener un producto por ID (GET /productos/:id)</w:t>
      </w:r>
    </w:p>
    <w:p w14:paraId="08718A90" w14:textId="28BD3F48" w:rsidR="00203077" w:rsidRDefault="00203077" w:rsidP="00203077">
      <w:pPr>
        <w:pStyle w:val="Prrafodelista"/>
        <w:numPr>
          <w:ilvl w:val="0"/>
          <w:numId w:val="43"/>
        </w:numPr>
      </w:pPr>
      <w:r>
        <w:t>Actualizar un producto (PUT /productos/:id)</w:t>
      </w:r>
    </w:p>
    <w:p w14:paraId="44DEB5D5" w14:textId="0B61905B" w:rsidR="00203077" w:rsidRDefault="00203077" w:rsidP="00203077">
      <w:pPr>
        <w:pStyle w:val="Prrafodelista"/>
        <w:numPr>
          <w:ilvl w:val="0"/>
          <w:numId w:val="43"/>
        </w:numPr>
      </w:pPr>
      <w:r>
        <w:t>Eliminar un producto (DELETE /productos/:id)</w:t>
      </w:r>
    </w:p>
    <w:p w14:paraId="29C61C00" w14:textId="302CEC11" w:rsidR="00203077" w:rsidRDefault="00203077" w:rsidP="00BE71F1"/>
    <w:p w14:paraId="46690744" w14:textId="713E7591" w:rsidR="00203077" w:rsidRDefault="00203077" w:rsidP="00BE71F1">
      <w:r w:rsidRPr="00203077">
        <w:t>Crear el archivo server.js y agregar el siguiente código base:</w:t>
      </w:r>
    </w:p>
    <w:p w14:paraId="263ADA25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express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require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'express'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3ACF7557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app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gram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express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43D5516A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app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express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json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()); </w:t>
      </w: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Middleware para leer JSON</w:t>
      </w:r>
    </w:p>
    <w:p w14:paraId="69A11BE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4B98427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Importar módulo de base de datos</w:t>
      </w:r>
    </w:p>
    <w:p w14:paraId="3C0FAE53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productosDB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require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Start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'./</w:t>
      </w:r>
      <w:proofErr w:type="spellStart"/>
      <w:proofErr w:type="gram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productosDB</w:t>
      </w:r>
      <w:proofErr w:type="spell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409F7E0B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1B3484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para obtener todos los productos</w:t>
      </w:r>
    </w:p>
    <w:p w14:paraId="15E9D026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spellStart"/>
      <w:proofErr w:type="gram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app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</w:t>
      </w:r>
      <w:proofErr w:type="spellStart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productos</w:t>
      </w:r>
      <w:proofErr w:type="spell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async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45E3064A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try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1751F7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</w:t>
      </w: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await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productosDB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obtenerProductos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();</w:t>
      </w:r>
    </w:p>
    <w:p w14:paraId="75452F95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A3F6408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catch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6CED7F5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 al obtener productos'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6E3A1C5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465F292D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4BBB73E5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159FC25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para obtener un producto por ID</w:t>
      </w:r>
    </w:p>
    <w:p w14:paraId="242AFD1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spellStart"/>
      <w:proofErr w:type="gram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app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</w:t>
      </w:r>
      <w:proofErr w:type="spellStart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productos</w:t>
      </w:r>
      <w:proofErr w:type="spell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/:id'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async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203D547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try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6BDE610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parseInt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params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4D3C1BE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producto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await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productosDB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obtenerProductoPorId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6087F1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gramStart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producto</w:t>
      </w:r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5EFF371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404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'Producto no encontrado'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7FF25D7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}</w:t>
      </w:r>
    </w:p>
    <w:p w14:paraId="0FF8FA86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producto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5DAF9B0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catch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34DC40A7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 al obtener el producto'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00A914F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719640D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2C4159C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21E3A86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para agregar un nuevo producto</w:t>
      </w:r>
    </w:p>
    <w:p w14:paraId="3CB823F6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spellStart"/>
      <w:proofErr w:type="gram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app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post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</w:t>
      </w:r>
      <w:proofErr w:type="spellStart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productos</w:t>
      </w:r>
      <w:proofErr w:type="spell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async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7F4862D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try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1703CC96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gramStart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{ 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nombre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descripcion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stock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precio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}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body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;</w:t>
      </w:r>
    </w:p>
    <w:p w14:paraId="07CC5643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gramStart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!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nombre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||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!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descripcion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||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stock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null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||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precio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null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4515EB8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'Todos los campos son obligatorios'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74FA8EA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}</w:t>
      </w:r>
    </w:p>
    <w:p w14:paraId="4B3FCEB2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nuevoProducto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await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productosDB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agregarProducto</w:t>
      </w:r>
      <w:proofErr w:type="spellEnd"/>
      <w:proofErr w:type="gramStart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69E972A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201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nuevoProducto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3BE16C41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catch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5202DACB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 al agregar el producto'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52908E23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0EA9C03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2140B0BD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9C90E9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para actualizar un producto</w:t>
      </w:r>
    </w:p>
    <w:p w14:paraId="4140843A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put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'/productos/:id'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async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631D7DB5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try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7D6C8462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parseInt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params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471F9891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gramStart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nombre</w:t>
      </w:r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descripcion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stock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precio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body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22CBAFC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productoActualizado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await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productosDB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actualizarProducto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gramStart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290E13E4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gramStart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productoActualizado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1C1DCA1A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404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'Producto no encontrado'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3DDF0ABB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}</w:t>
      </w:r>
    </w:p>
    <w:p w14:paraId="30AB861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productoActualizado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3F45131A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catch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57FA9CF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 al actualizar el producto'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4465A03A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09C0B6C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412FA9E2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C951D8A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Ruta para eliminar un producto</w:t>
      </w:r>
    </w:p>
    <w:p w14:paraId="5F9B1A3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delete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'/productos/:id'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async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5C488238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try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64B895ED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parseInt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params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185CA168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eliminado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await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productosDB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eliminarProducto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34A8D35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gramStart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eliminado</w:t>
      </w:r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4BC1AD04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proofErr w:type="spellStart"/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404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'Producto no encontrado'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6017538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}</w:t>
      </w:r>
    </w:p>
    <w:p w14:paraId="79ED7E5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mensaje: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'Producto eliminado'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2715F228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catch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0FF7B4E3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status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).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json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error: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 al eliminar el producto'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});</w:t>
      </w:r>
    </w:p>
    <w:p w14:paraId="2CE31F77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14:paraId="203AD826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0C82DAF6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316C8D7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Iniciar servidor</w:t>
      </w:r>
    </w:p>
    <w:p w14:paraId="6C239FCB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3000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2DB617B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proofErr w:type="gram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app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listen</w:t>
      </w:r>
      <w:proofErr w:type="spellEnd"/>
      <w:proofErr w:type="gram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()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14:paraId="3DB8DA1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`Servidor corriendo en http://localhost: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${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PORT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20307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`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794766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14:paraId="15904962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43135E3" w14:textId="77777777" w:rsidR="00203077" w:rsidRDefault="00203077" w:rsidP="00BE71F1"/>
    <w:p w14:paraId="69478B0C" w14:textId="130F0129" w:rsidR="00203077" w:rsidRDefault="00203077" w:rsidP="00BE71F1">
      <w:r w:rsidRPr="00203077">
        <w:t>Crear el archivo productosDB.js para simular una base de datos con Promesas:</w:t>
      </w:r>
    </w:p>
    <w:p w14:paraId="3CD16835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[];</w:t>
      </w:r>
    </w:p>
    <w:p w14:paraId="489782FC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let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idCounter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788CD31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634D43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Obtener todos los productos</w:t>
      </w:r>
    </w:p>
    <w:p w14:paraId="43BE7FA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obtenerProductos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 {</w:t>
      </w:r>
    </w:p>
    <w:p w14:paraId="7E32ECB2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Promise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((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02AF652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setTimeout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(()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resolve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), 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DC724DD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14:paraId="7BDDFA84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0DE08EB2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ACEF623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Obtener un producto por ID</w:t>
      </w:r>
    </w:p>
    <w:p w14:paraId="70C594B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obtenerProductoPorId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66E8634A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Promise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((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7C35EA1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setTimeout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(()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3B6371B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producto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find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710F4EC7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resolve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producto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34E1071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}, 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14D9AB7A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14:paraId="7D94148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34E360A5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1FF7462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Agregar un nuevo producto</w:t>
      </w:r>
    </w:p>
    <w:p w14:paraId="1020904C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agregarProducto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}) {</w:t>
      </w:r>
    </w:p>
    <w:p w14:paraId="4C4C6C08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Promise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((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2AD94021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setTimeout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(()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6B7E07E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nuevoProducto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id: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idCounter</w:t>
      </w:r>
      <w:proofErr w:type="spellEnd"/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++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};</w:t>
      </w:r>
    </w:p>
    <w:p w14:paraId="5D031C6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proofErr w:type="spellStart"/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push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nuevoProducto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5B65D82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resolve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nuevoProducto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6D228BF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}, 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615F575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14:paraId="21A7A19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36EFF687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ED1618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Actualizar un producto</w:t>
      </w:r>
    </w:p>
    <w:p w14:paraId="319637C7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307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actualizarProducto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14:paraId="6AE6A3A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Promise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((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2D225AF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setTimeout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(()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1A08D99A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index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findIndex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6090A5E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index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null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283ABC7C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index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]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...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index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],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...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};</w:t>
      </w:r>
    </w:p>
    <w:p w14:paraId="705DA1C8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resolve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proofErr w:type="spellStart"/>
      <w:r w:rsidRPr="00203077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index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]);</w:t>
      </w:r>
    </w:p>
    <w:p w14:paraId="53147376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}, 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529E4EC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14:paraId="1E4225FB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6AB7CC4C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8256FB4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Eliminar un producto</w:t>
      </w:r>
    </w:p>
    <w:p w14:paraId="3F3B1C0A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eliminarProducto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 {</w:t>
      </w:r>
    </w:p>
    <w:p w14:paraId="59AF88B1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Promise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((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3E1BDF11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setTimeout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(()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{</w:t>
      </w:r>
    </w:p>
    <w:p w14:paraId="4E49772D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index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findIndex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736DD7A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index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203077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false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57F82259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203077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productos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.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splice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index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654A9F26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20307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resolve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20307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true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);</w:t>
      </w:r>
    </w:p>
    <w:p w14:paraId="7AC86771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}, </w:t>
      </w:r>
      <w:r w:rsidRPr="0020307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500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14:paraId="753556CE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14:paraId="1A500750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14:paraId="0B353FE3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4E0A74F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307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module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20307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exports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307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obtenerProductos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obtenerProductoPorId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agregarProducto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actualizarProducto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proofErr w:type="spellStart"/>
      <w:r w:rsidRPr="0020307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eliminarProducto</w:t>
      </w:r>
      <w:proofErr w:type="spellEnd"/>
      <w:r w:rsidRPr="00203077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};</w:t>
      </w:r>
    </w:p>
    <w:p w14:paraId="097F2BE3" w14:textId="77777777" w:rsidR="00203077" w:rsidRPr="00203077" w:rsidRDefault="00203077" w:rsidP="00203077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0C593B" w14:textId="6DC81541" w:rsidR="00203077" w:rsidRDefault="00203077" w:rsidP="00BE71F1"/>
    <w:p w14:paraId="2FE4633D" w14:textId="67BFE21D" w:rsidR="00203077" w:rsidRDefault="00203077" w:rsidP="00BE71F1"/>
    <w:p w14:paraId="47527343" w14:textId="411CAD6D" w:rsidR="00203077" w:rsidRDefault="00203077" w:rsidP="00BE71F1"/>
    <w:p w14:paraId="04361182" w14:textId="294A52B6" w:rsidR="00203077" w:rsidRDefault="00203077" w:rsidP="00BE71F1"/>
    <w:p w14:paraId="2353E995" w14:textId="6534CE52" w:rsidR="00203077" w:rsidRDefault="00203077" w:rsidP="00BE71F1"/>
    <w:p w14:paraId="35DC0DC9" w14:textId="77777777" w:rsidR="00203077" w:rsidRPr="00B857AA" w:rsidRDefault="00203077" w:rsidP="00BE71F1"/>
    <w:sectPr w:rsidR="00203077" w:rsidRPr="00B857AA" w:rsidSect="00937E11">
      <w:footerReference w:type="default" r:id="rId9"/>
      <w:pgSz w:w="11906" w:h="16838" w:code="9"/>
      <w:pgMar w:top="1134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EE11" w14:textId="77777777" w:rsidR="002012FD" w:rsidRDefault="002012FD">
      <w:pPr>
        <w:spacing w:line="240" w:lineRule="auto"/>
      </w:pPr>
      <w:r>
        <w:separator/>
      </w:r>
    </w:p>
  </w:endnote>
  <w:endnote w:type="continuationSeparator" w:id="0">
    <w:p w14:paraId="4B4B0539" w14:textId="77777777" w:rsidR="002012FD" w:rsidRDefault="002012FD">
      <w:pPr>
        <w:spacing w:line="240" w:lineRule="auto"/>
      </w:pPr>
      <w:r>
        <w:continuationSeparator/>
      </w:r>
    </w:p>
  </w:endnote>
  <w:endnote w:type="continuationNotice" w:id="1">
    <w:p w14:paraId="589C6172" w14:textId="77777777" w:rsidR="002012FD" w:rsidRDefault="002012F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2E0809B3" w14:textId="77777777" w:rsidR="005C6D45" w:rsidRPr="00404B2E" w:rsidRDefault="002F25A8">
        <w:pPr>
          <w:pStyle w:val="Piedepgina"/>
          <w:jc w:val="right"/>
        </w:pPr>
        <w:r w:rsidRPr="00404B2E">
          <w:rPr>
            <w:lang w:bidi="es-ES"/>
          </w:rPr>
          <w:t xml:space="preserve">Página | </w:t>
        </w:r>
        <w:r w:rsidRPr="00404B2E">
          <w:rPr>
            <w:lang w:bidi="es-ES"/>
          </w:rPr>
          <w:fldChar w:fldCharType="begin"/>
        </w:r>
        <w:r w:rsidRPr="00404B2E">
          <w:rPr>
            <w:lang w:bidi="es-ES"/>
          </w:rPr>
          <w:instrText xml:space="preserve"> PAGE   \* MERGEFORMAT </w:instrText>
        </w:r>
        <w:r w:rsidRPr="00404B2E">
          <w:rPr>
            <w:lang w:bidi="es-ES"/>
          </w:rPr>
          <w:fldChar w:fldCharType="separate"/>
        </w:r>
        <w:r w:rsidR="005D244C">
          <w:rPr>
            <w:noProof/>
            <w:lang w:bidi="es-ES"/>
          </w:rPr>
          <w:t>6</w:t>
        </w:r>
        <w:r w:rsidRPr="00404B2E">
          <w:rPr>
            <w:noProof/>
            <w:lang w:bidi="es-ES"/>
          </w:rPr>
          <w:fldChar w:fldCharType="end"/>
        </w:r>
        <w:r w:rsidRPr="00404B2E">
          <w:rPr>
            <w:lang w:bidi="es-ES"/>
          </w:rPr>
          <w:t xml:space="preserve"> </w:t>
        </w:r>
      </w:p>
    </w:sdtContent>
  </w:sdt>
  <w:p w14:paraId="0568F0E5" w14:textId="77777777" w:rsidR="005C6D45" w:rsidRPr="00404B2E" w:rsidRDefault="005C6D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303B" w14:textId="77777777" w:rsidR="002012FD" w:rsidRDefault="002012FD">
      <w:pPr>
        <w:spacing w:line="240" w:lineRule="auto"/>
      </w:pPr>
      <w:r>
        <w:separator/>
      </w:r>
    </w:p>
  </w:footnote>
  <w:footnote w:type="continuationSeparator" w:id="0">
    <w:p w14:paraId="5D91BD0B" w14:textId="77777777" w:rsidR="002012FD" w:rsidRDefault="002012FD">
      <w:pPr>
        <w:spacing w:line="240" w:lineRule="auto"/>
      </w:pPr>
      <w:r>
        <w:continuationSeparator/>
      </w:r>
    </w:p>
  </w:footnote>
  <w:footnote w:type="continuationNotice" w:id="1">
    <w:p w14:paraId="299A8768" w14:textId="77777777" w:rsidR="002012FD" w:rsidRDefault="002012F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2457A"/>
    <w:multiLevelType w:val="hybridMultilevel"/>
    <w:tmpl w:val="400693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BE2A18"/>
    <w:multiLevelType w:val="hybridMultilevel"/>
    <w:tmpl w:val="B2EC79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211A47"/>
    <w:multiLevelType w:val="hybridMultilevel"/>
    <w:tmpl w:val="AA1EB5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1E6811"/>
    <w:multiLevelType w:val="hybridMultilevel"/>
    <w:tmpl w:val="C602C8AC"/>
    <w:lvl w:ilvl="0" w:tplc="FA900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D2642B"/>
    <w:multiLevelType w:val="hybridMultilevel"/>
    <w:tmpl w:val="1A2C87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A909D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E7A0879"/>
    <w:multiLevelType w:val="hybridMultilevel"/>
    <w:tmpl w:val="5C1AE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71A50"/>
    <w:multiLevelType w:val="hybridMultilevel"/>
    <w:tmpl w:val="5B44BA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411C1B"/>
    <w:multiLevelType w:val="hybridMultilevel"/>
    <w:tmpl w:val="CF4661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435F1"/>
    <w:multiLevelType w:val="hybridMultilevel"/>
    <w:tmpl w:val="50BEF1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D5276"/>
    <w:multiLevelType w:val="hybridMultilevel"/>
    <w:tmpl w:val="6C9878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753D7"/>
    <w:multiLevelType w:val="hybridMultilevel"/>
    <w:tmpl w:val="5DDA0A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35868"/>
    <w:multiLevelType w:val="hybridMultilevel"/>
    <w:tmpl w:val="C7022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20261"/>
    <w:multiLevelType w:val="hybridMultilevel"/>
    <w:tmpl w:val="CAF0ED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827B7"/>
    <w:multiLevelType w:val="hybridMultilevel"/>
    <w:tmpl w:val="8BEC69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617D7"/>
    <w:multiLevelType w:val="hybridMultilevel"/>
    <w:tmpl w:val="A2A4DF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97263B"/>
    <w:multiLevelType w:val="hybridMultilevel"/>
    <w:tmpl w:val="C964B2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D0EC9"/>
    <w:multiLevelType w:val="hybridMultilevel"/>
    <w:tmpl w:val="C742A4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2097F"/>
    <w:multiLevelType w:val="hybridMultilevel"/>
    <w:tmpl w:val="6C021C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714E0"/>
    <w:multiLevelType w:val="hybridMultilevel"/>
    <w:tmpl w:val="31B67C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66536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0953365"/>
    <w:multiLevelType w:val="hybridMultilevel"/>
    <w:tmpl w:val="B1AC89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F472E"/>
    <w:multiLevelType w:val="hybridMultilevel"/>
    <w:tmpl w:val="94CE36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35767"/>
    <w:multiLevelType w:val="hybridMultilevel"/>
    <w:tmpl w:val="33944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B3599"/>
    <w:multiLevelType w:val="hybridMultilevel"/>
    <w:tmpl w:val="FFF040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A2631"/>
    <w:multiLevelType w:val="hybridMultilevel"/>
    <w:tmpl w:val="E488C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A35C09"/>
    <w:multiLevelType w:val="hybridMultilevel"/>
    <w:tmpl w:val="2B001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F4576"/>
    <w:multiLevelType w:val="hybridMultilevel"/>
    <w:tmpl w:val="5C8CDF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2235F"/>
    <w:multiLevelType w:val="hybridMultilevel"/>
    <w:tmpl w:val="4D3ED0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F7E72"/>
    <w:multiLevelType w:val="hybridMultilevel"/>
    <w:tmpl w:val="AD4272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E6AC4"/>
    <w:multiLevelType w:val="hybridMultilevel"/>
    <w:tmpl w:val="5F4414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FE55B3"/>
    <w:multiLevelType w:val="hybridMultilevel"/>
    <w:tmpl w:val="D7382E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C77C6"/>
    <w:multiLevelType w:val="multilevel"/>
    <w:tmpl w:val="FA005712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42" w15:restartNumberingAfterBreak="0">
    <w:nsid w:val="7AE33C1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2"/>
  </w:num>
  <w:num w:numId="12">
    <w:abstractNumId w:val="14"/>
  </w:num>
  <w:num w:numId="13">
    <w:abstractNumId w:val="29"/>
  </w:num>
  <w:num w:numId="14">
    <w:abstractNumId w:val="22"/>
  </w:num>
  <w:num w:numId="15">
    <w:abstractNumId w:val="31"/>
  </w:num>
  <w:num w:numId="16">
    <w:abstractNumId w:val="28"/>
  </w:num>
  <w:num w:numId="17">
    <w:abstractNumId w:val="18"/>
  </w:num>
  <w:num w:numId="18">
    <w:abstractNumId w:val="20"/>
  </w:num>
  <w:num w:numId="19">
    <w:abstractNumId w:val="40"/>
  </w:num>
  <w:num w:numId="20">
    <w:abstractNumId w:val="38"/>
  </w:num>
  <w:num w:numId="21">
    <w:abstractNumId w:val="21"/>
  </w:num>
  <w:num w:numId="22">
    <w:abstractNumId w:val="11"/>
  </w:num>
  <w:num w:numId="23">
    <w:abstractNumId w:val="9"/>
  </w:num>
  <w:num w:numId="24">
    <w:abstractNumId w:val="37"/>
  </w:num>
  <w:num w:numId="25">
    <w:abstractNumId w:val="25"/>
  </w:num>
  <w:num w:numId="26">
    <w:abstractNumId w:val="34"/>
  </w:num>
  <w:num w:numId="27">
    <w:abstractNumId w:val="27"/>
  </w:num>
  <w:num w:numId="28">
    <w:abstractNumId w:val="16"/>
  </w:num>
  <w:num w:numId="29">
    <w:abstractNumId w:val="17"/>
  </w:num>
  <w:num w:numId="30">
    <w:abstractNumId w:val="26"/>
  </w:num>
  <w:num w:numId="31">
    <w:abstractNumId w:val="15"/>
  </w:num>
  <w:num w:numId="32">
    <w:abstractNumId w:val="36"/>
  </w:num>
  <w:num w:numId="33">
    <w:abstractNumId w:val="13"/>
  </w:num>
  <w:num w:numId="34">
    <w:abstractNumId w:val="23"/>
  </w:num>
  <w:num w:numId="35">
    <w:abstractNumId w:val="35"/>
  </w:num>
  <w:num w:numId="36">
    <w:abstractNumId w:val="32"/>
  </w:num>
  <w:num w:numId="37">
    <w:abstractNumId w:val="30"/>
  </w:num>
  <w:num w:numId="38">
    <w:abstractNumId w:val="24"/>
  </w:num>
  <w:num w:numId="39">
    <w:abstractNumId w:val="33"/>
  </w:num>
  <w:num w:numId="40">
    <w:abstractNumId w:val="10"/>
  </w:num>
  <w:num w:numId="41">
    <w:abstractNumId w:val="12"/>
  </w:num>
  <w:num w:numId="42">
    <w:abstractNumId w:val="39"/>
  </w:num>
  <w:num w:numId="43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C8"/>
    <w:rsid w:val="00006A02"/>
    <w:rsid w:val="00016748"/>
    <w:rsid w:val="00025EE2"/>
    <w:rsid w:val="00042C59"/>
    <w:rsid w:val="00046995"/>
    <w:rsid w:val="000504A6"/>
    <w:rsid w:val="00062E73"/>
    <w:rsid w:val="0006567E"/>
    <w:rsid w:val="00075BB2"/>
    <w:rsid w:val="000760DB"/>
    <w:rsid w:val="00082F8E"/>
    <w:rsid w:val="00091276"/>
    <w:rsid w:val="000B0B2F"/>
    <w:rsid w:val="000D5997"/>
    <w:rsid w:val="000E59EF"/>
    <w:rsid w:val="000F00E7"/>
    <w:rsid w:val="00102E34"/>
    <w:rsid w:val="00103CB6"/>
    <w:rsid w:val="001051C8"/>
    <w:rsid w:val="00112945"/>
    <w:rsid w:val="00146FC0"/>
    <w:rsid w:val="0016766E"/>
    <w:rsid w:val="00170063"/>
    <w:rsid w:val="00175643"/>
    <w:rsid w:val="001A0093"/>
    <w:rsid w:val="001A21D5"/>
    <w:rsid w:val="001B08ED"/>
    <w:rsid w:val="001B2338"/>
    <w:rsid w:val="001D18B6"/>
    <w:rsid w:val="001F1265"/>
    <w:rsid w:val="002012FD"/>
    <w:rsid w:val="00203077"/>
    <w:rsid w:val="002061A9"/>
    <w:rsid w:val="00217B64"/>
    <w:rsid w:val="00226F19"/>
    <w:rsid w:val="00235579"/>
    <w:rsid w:val="00257FAA"/>
    <w:rsid w:val="00263938"/>
    <w:rsid w:val="002851CF"/>
    <w:rsid w:val="002B4162"/>
    <w:rsid w:val="002D0B01"/>
    <w:rsid w:val="002E78EB"/>
    <w:rsid w:val="002F25A8"/>
    <w:rsid w:val="003158C6"/>
    <w:rsid w:val="003407A9"/>
    <w:rsid w:val="00340DC9"/>
    <w:rsid w:val="00350BD5"/>
    <w:rsid w:val="00351058"/>
    <w:rsid w:val="00374486"/>
    <w:rsid w:val="003762C3"/>
    <w:rsid w:val="00383261"/>
    <w:rsid w:val="00392F27"/>
    <w:rsid w:val="003B64A1"/>
    <w:rsid w:val="003E059A"/>
    <w:rsid w:val="003E308F"/>
    <w:rsid w:val="00404B2E"/>
    <w:rsid w:val="00444F02"/>
    <w:rsid w:val="00460606"/>
    <w:rsid w:val="00467BF1"/>
    <w:rsid w:val="00471DDC"/>
    <w:rsid w:val="0048202D"/>
    <w:rsid w:val="00490CC6"/>
    <w:rsid w:val="00492259"/>
    <w:rsid w:val="004D793E"/>
    <w:rsid w:val="004F05F9"/>
    <w:rsid w:val="004F2999"/>
    <w:rsid w:val="005509B2"/>
    <w:rsid w:val="005556DB"/>
    <w:rsid w:val="005661E1"/>
    <w:rsid w:val="00591B02"/>
    <w:rsid w:val="005C2110"/>
    <w:rsid w:val="005C6D45"/>
    <w:rsid w:val="005D244C"/>
    <w:rsid w:val="005D58F7"/>
    <w:rsid w:val="005F2667"/>
    <w:rsid w:val="006077B5"/>
    <w:rsid w:val="00617D63"/>
    <w:rsid w:val="0063399B"/>
    <w:rsid w:val="00643D1A"/>
    <w:rsid w:val="00665E2E"/>
    <w:rsid w:val="00674588"/>
    <w:rsid w:val="006751D2"/>
    <w:rsid w:val="00686B6E"/>
    <w:rsid w:val="006A7B57"/>
    <w:rsid w:val="006D44C5"/>
    <w:rsid w:val="006F6043"/>
    <w:rsid w:val="0070417F"/>
    <w:rsid w:val="00713672"/>
    <w:rsid w:val="0073562D"/>
    <w:rsid w:val="00745A03"/>
    <w:rsid w:val="007954E3"/>
    <w:rsid w:val="007B07DE"/>
    <w:rsid w:val="007C1617"/>
    <w:rsid w:val="007C71CF"/>
    <w:rsid w:val="007E25FE"/>
    <w:rsid w:val="0080511F"/>
    <w:rsid w:val="008270A2"/>
    <w:rsid w:val="00853F77"/>
    <w:rsid w:val="00885CE1"/>
    <w:rsid w:val="008907FF"/>
    <w:rsid w:val="008B13E7"/>
    <w:rsid w:val="008B696C"/>
    <w:rsid w:val="008B6BEE"/>
    <w:rsid w:val="008F78D7"/>
    <w:rsid w:val="00904BA8"/>
    <w:rsid w:val="00907556"/>
    <w:rsid w:val="009118F6"/>
    <w:rsid w:val="009200C1"/>
    <w:rsid w:val="00920FC4"/>
    <w:rsid w:val="00932B64"/>
    <w:rsid w:val="00937E11"/>
    <w:rsid w:val="00980085"/>
    <w:rsid w:val="00983A3D"/>
    <w:rsid w:val="00997127"/>
    <w:rsid w:val="009B47F4"/>
    <w:rsid w:val="009D216F"/>
    <w:rsid w:val="009D3248"/>
    <w:rsid w:val="009D61FB"/>
    <w:rsid w:val="009E5349"/>
    <w:rsid w:val="00A2320B"/>
    <w:rsid w:val="00A4139F"/>
    <w:rsid w:val="00A569FC"/>
    <w:rsid w:val="00A63092"/>
    <w:rsid w:val="00A65E8A"/>
    <w:rsid w:val="00A763AD"/>
    <w:rsid w:val="00A87896"/>
    <w:rsid w:val="00A92BA5"/>
    <w:rsid w:val="00AB5498"/>
    <w:rsid w:val="00AC1EE7"/>
    <w:rsid w:val="00AC5289"/>
    <w:rsid w:val="00AD576E"/>
    <w:rsid w:val="00AE03FF"/>
    <w:rsid w:val="00B13B88"/>
    <w:rsid w:val="00B1541E"/>
    <w:rsid w:val="00B37483"/>
    <w:rsid w:val="00B650C6"/>
    <w:rsid w:val="00B857AA"/>
    <w:rsid w:val="00BA63C2"/>
    <w:rsid w:val="00BB5373"/>
    <w:rsid w:val="00BC6939"/>
    <w:rsid w:val="00BD0BC4"/>
    <w:rsid w:val="00BE1875"/>
    <w:rsid w:val="00BE45C8"/>
    <w:rsid w:val="00BE71F1"/>
    <w:rsid w:val="00BF2331"/>
    <w:rsid w:val="00BF7463"/>
    <w:rsid w:val="00C21D81"/>
    <w:rsid w:val="00C30889"/>
    <w:rsid w:val="00C44321"/>
    <w:rsid w:val="00C564F6"/>
    <w:rsid w:val="00C63991"/>
    <w:rsid w:val="00C80479"/>
    <w:rsid w:val="00C90023"/>
    <w:rsid w:val="00C90A2E"/>
    <w:rsid w:val="00CA0E02"/>
    <w:rsid w:val="00CA751D"/>
    <w:rsid w:val="00CC5861"/>
    <w:rsid w:val="00CF3EA4"/>
    <w:rsid w:val="00D30B81"/>
    <w:rsid w:val="00D3649E"/>
    <w:rsid w:val="00D54B6E"/>
    <w:rsid w:val="00D6241F"/>
    <w:rsid w:val="00D65327"/>
    <w:rsid w:val="00D713BF"/>
    <w:rsid w:val="00D73751"/>
    <w:rsid w:val="00D94B18"/>
    <w:rsid w:val="00DA7F02"/>
    <w:rsid w:val="00DD30ED"/>
    <w:rsid w:val="00DF0FDA"/>
    <w:rsid w:val="00E068A8"/>
    <w:rsid w:val="00E10AC6"/>
    <w:rsid w:val="00E142DA"/>
    <w:rsid w:val="00E16F51"/>
    <w:rsid w:val="00E20667"/>
    <w:rsid w:val="00E30C67"/>
    <w:rsid w:val="00E4063D"/>
    <w:rsid w:val="00E41F6A"/>
    <w:rsid w:val="00E5393F"/>
    <w:rsid w:val="00E8403F"/>
    <w:rsid w:val="00E85E04"/>
    <w:rsid w:val="00EB0B6E"/>
    <w:rsid w:val="00EB5227"/>
    <w:rsid w:val="00EE70C1"/>
    <w:rsid w:val="00F076D5"/>
    <w:rsid w:val="00F169E1"/>
    <w:rsid w:val="00F51D2C"/>
    <w:rsid w:val="00F54351"/>
    <w:rsid w:val="00F6526F"/>
    <w:rsid w:val="00F77854"/>
    <w:rsid w:val="00F77B79"/>
    <w:rsid w:val="00F866A8"/>
    <w:rsid w:val="00FA78B9"/>
    <w:rsid w:val="00FB240C"/>
    <w:rsid w:val="00FB35C9"/>
    <w:rsid w:val="00FB5B59"/>
    <w:rsid w:val="00FC318F"/>
    <w:rsid w:val="00FC464A"/>
    <w:rsid w:val="00FC6BE3"/>
    <w:rsid w:val="00FD1D72"/>
    <w:rsid w:val="00FE122F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8E727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1F1"/>
    <w:rPr>
      <w:rFonts w:ascii="Segoe UI" w:hAnsi="Segoe UI" w:cs="Segoe UI"/>
      <w:lang w:val="es-PE"/>
    </w:rPr>
  </w:style>
  <w:style w:type="paragraph" w:styleId="Ttulo1">
    <w:name w:val="heading 1"/>
    <w:basedOn w:val="Normal"/>
    <w:link w:val="Ttulo1Car"/>
    <w:uiPriority w:val="1"/>
    <w:qFormat/>
    <w:rsid w:val="000E59E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E59E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0E59E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0E59E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0E59E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0E59E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0E59E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0E59E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0E59E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E59E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rsid w:val="000E59E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E59E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aconnmeros">
    <w:name w:val="List Number"/>
    <w:basedOn w:val="Normal"/>
    <w:link w:val="ListaconnmerosCar"/>
    <w:uiPriority w:val="10"/>
    <w:qFormat/>
    <w:rsid w:val="000E59EF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0E59E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E59E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0E59E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0E59E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rsid w:val="000E59E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9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E59EF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9EF"/>
    <w:rPr>
      <w:rFonts w:ascii="Segoe UI" w:hAnsi="Segoe UI" w:cs="Segoe UI"/>
    </w:rPr>
  </w:style>
  <w:style w:type="character" w:styleId="nfasisintenso">
    <w:name w:val="Intense Emphasis"/>
    <w:basedOn w:val="Fuentedeprrafopredeter"/>
    <w:uiPriority w:val="21"/>
    <w:qFormat/>
    <w:rsid w:val="000E59EF"/>
    <w:rPr>
      <w:rFonts w:ascii="Segoe UI" w:hAnsi="Segoe UI" w:cs="Segoe UI"/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1"/>
    <w:rsid w:val="000E59E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aconvietas">
    <w:name w:val="List Bullet"/>
    <w:basedOn w:val="Normal"/>
    <w:uiPriority w:val="11"/>
    <w:qFormat/>
    <w:rsid w:val="000E59EF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9EF"/>
    <w:pPr>
      <w:spacing w:line="240" w:lineRule="auto"/>
    </w:pPr>
    <w:rPr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9EF"/>
    <w:rPr>
      <w:rFonts w:ascii="Segoe UI" w:hAnsi="Segoe UI"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E59EF"/>
    <w:rPr>
      <w:rFonts w:ascii="Segoe UI" w:hAnsi="Segoe UI" w:cs="Segoe U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59E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59EF"/>
    <w:rPr>
      <w:rFonts w:ascii="Segoe UI" w:hAnsi="Segoe UI" w:cs="Segoe U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5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59EF"/>
    <w:rPr>
      <w:rFonts w:ascii="Segoe UI" w:hAnsi="Segoe UI" w:cs="Segoe UI"/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0E59EF"/>
    <w:rPr>
      <w:rFonts w:ascii="Segoe UI" w:hAnsi="Segoe UI" w:cs="Segoe UI"/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0E59EF"/>
    <w:rPr>
      <w:rFonts w:ascii="Segoe UI" w:hAnsi="Segoe UI" w:cs="Segoe UI"/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E59EF"/>
    <w:rPr>
      <w:rFonts w:ascii="Segoe UI" w:hAnsi="Segoe UI" w:cs="Segoe UI"/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0E59EF"/>
    <w:rPr>
      <w:rFonts w:ascii="Segoe UI" w:hAnsi="Segoe UI" w:cs="Segoe UI"/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0E59E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0E59EF"/>
    <w:pPr>
      <w:spacing w:before="240"/>
    </w:pPr>
    <w:rPr>
      <w:noProof/>
    </w:rPr>
  </w:style>
  <w:style w:type="paragraph" w:styleId="Bibliografa">
    <w:name w:val="Bibliography"/>
    <w:basedOn w:val="Normal"/>
    <w:next w:val="Normal"/>
    <w:uiPriority w:val="37"/>
    <w:semiHidden/>
    <w:unhideWhenUsed/>
    <w:rsid w:val="000E59EF"/>
  </w:style>
  <w:style w:type="paragraph" w:styleId="TtuloTDC">
    <w:name w:val="TOC Heading"/>
    <w:basedOn w:val="Ttulo1"/>
    <w:next w:val="Normal"/>
    <w:uiPriority w:val="39"/>
    <w:unhideWhenUsed/>
    <w:qFormat/>
    <w:rsid w:val="000E59EF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0E59E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E59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E59EF"/>
    <w:rPr>
      <w:rFonts w:ascii="Segoe UI" w:hAnsi="Segoe UI" w:cs="Segoe U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E59E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E59EF"/>
    <w:rPr>
      <w:rFonts w:ascii="Segoe UI" w:hAnsi="Segoe UI" w:cs="Segoe U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E59E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E59EF"/>
    <w:rPr>
      <w:rFonts w:ascii="Segoe UI" w:hAnsi="Segoe UI" w:cs="Segoe UI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0E59EF"/>
    <w:rPr>
      <w:rFonts w:ascii="Segoe UI" w:hAnsi="Segoe UI" w:cs="Segoe U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59E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59EF"/>
    <w:rPr>
      <w:rFonts w:ascii="Segoe UI" w:hAnsi="Segoe UI" w:cs="Segoe U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0E59EF"/>
    <w:rPr>
      <w:rFonts w:ascii="Segoe UI" w:hAnsi="Segoe UI" w:cs="Segoe U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E59E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E59EF"/>
    <w:rPr>
      <w:rFonts w:ascii="Segoe UI" w:hAnsi="Segoe UI" w:cs="Segoe U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E59E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E59EF"/>
    <w:rPr>
      <w:rFonts w:ascii="Segoe UI" w:hAnsi="Segoe UI" w:cs="Segoe UI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E59EF"/>
    <w:rPr>
      <w:rFonts w:ascii="Segoe UI" w:hAnsi="Segoe UI" w:cs="Segoe UI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E59E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0E59EF"/>
    <w:rPr>
      <w:rFonts w:ascii="Segoe UI" w:hAnsi="Segoe UI" w:cs="Segoe UI"/>
    </w:rPr>
  </w:style>
  <w:style w:type="table" w:styleId="Cuadrculavistosa">
    <w:name w:val="Colorful Grid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E59EF"/>
  </w:style>
  <w:style w:type="character" w:customStyle="1" w:styleId="FechaCar">
    <w:name w:val="Fecha Car"/>
    <w:basedOn w:val="Fuentedeprrafopredeter"/>
    <w:link w:val="Fecha"/>
    <w:uiPriority w:val="99"/>
    <w:semiHidden/>
    <w:rsid w:val="000E59EF"/>
    <w:rPr>
      <w:rFonts w:ascii="Segoe UI" w:hAnsi="Segoe UI" w:cs="Segoe U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59EF"/>
    <w:pPr>
      <w:spacing w:before="0" w:line="240" w:lineRule="auto"/>
    </w:pPr>
    <w:rPr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59EF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0E59EF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0E59EF"/>
    <w:rPr>
      <w:rFonts w:ascii="Segoe UI" w:hAnsi="Segoe UI" w:cs="Segoe UI"/>
    </w:rPr>
  </w:style>
  <w:style w:type="character" w:styleId="Refdenotaalfinal">
    <w:name w:val="end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E59EF"/>
    <w:rPr>
      <w:rFonts w:ascii="Segoe UI" w:hAnsi="Segoe UI" w:cs="Segoe UI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0E59E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59EF"/>
    <w:rPr>
      <w:rFonts w:ascii="Segoe UI" w:hAnsi="Segoe UI" w:cs="Segoe UI"/>
      <w:szCs w:val="20"/>
    </w:rPr>
  </w:style>
  <w:style w:type="table" w:styleId="Tablaconcuadrcula1Claro-nfasis2">
    <w:name w:val="Grid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1"/>
    <w:rsid w:val="000E59E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sid w:val="000E59E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0E59E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0E59E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0E59E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0E59E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0E59E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0E59EF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0E59EF"/>
    <w:rPr>
      <w:rFonts w:ascii="Segoe UI" w:hAnsi="Segoe UI" w:cs="Segoe U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9EF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9EF"/>
    <w:rPr>
      <w:rFonts w:ascii="Consolas" w:hAnsi="Consolas" w:cs="Segoe UI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0E59EF"/>
    <w:rPr>
      <w:rFonts w:ascii="Consolas" w:hAnsi="Consolas" w:cs="Segoe UI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0E59EF"/>
    <w:rPr>
      <w:rFonts w:ascii="Segoe UI Light" w:eastAsiaTheme="majorEastAsia" w:hAnsi="Segoe UI Light" w:cs="Segoe UI Light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E59E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E59EF"/>
    <w:rPr>
      <w:rFonts w:ascii="Segoe UI" w:hAnsi="Segoe UI" w:cs="Segoe UI"/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E59E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0E59E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0E59E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0E59E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0E59E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0E59E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0E59E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0E59E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0E59E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0E59E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0E59E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0E59E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0E59EF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0E59E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0E59EF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0E59EF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0E59EF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0E59E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0E59E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0E59E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0E59E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0E59EF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0E59EF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0E59EF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0E59EF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0E59EF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0E59EF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0E59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0E59EF"/>
    <w:rPr>
      <w:rFonts w:ascii="Consolas" w:hAnsi="Consolas" w:cs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E59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E59E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0E59EF"/>
    <w:pPr>
      <w:spacing w:before="0" w:line="240" w:lineRule="auto"/>
    </w:pPr>
    <w:rPr>
      <w:rFonts w:ascii="Segoe UI" w:hAnsi="Segoe UI" w:cs="Segoe UI"/>
    </w:rPr>
  </w:style>
  <w:style w:type="paragraph" w:styleId="Sangranormal">
    <w:name w:val="Normal Indent"/>
    <w:basedOn w:val="Normal"/>
    <w:uiPriority w:val="99"/>
    <w:semiHidden/>
    <w:unhideWhenUsed/>
    <w:rsid w:val="000E59E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0E59EF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0E59EF"/>
    <w:rPr>
      <w:rFonts w:ascii="Segoe UI" w:hAnsi="Segoe UI" w:cs="Segoe UI"/>
    </w:rPr>
  </w:style>
  <w:style w:type="character" w:styleId="Nmerodepgina">
    <w:name w:val="pag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character" w:styleId="Textodelmarcadordeposicin">
    <w:name w:val="Placeholder Text"/>
    <w:basedOn w:val="Fuentedeprrafopredeter"/>
    <w:uiPriority w:val="99"/>
    <w:semiHidden/>
    <w:rsid w:val="000E59EF"/>
    <w:rPr>
      <w:rFonts w:ascii="Segoe UI" w:hAnsi="Segoe UI" w:cs="Segoe UI"/>
      <w:color w:val="595959" w:themeColor="text1" w:themeTint="A6"/>
    </w:rPr>
  </w:style>
  <w:style w:type="table" w:styleId="Tablanormal1">
    <w:name w:val="Plain Table 1"/>
    <w:basedOn w:val="Tablanormal"/>
    <w:uiPriority w:val="41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0E59E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E59EF"/>
    <w:rPr>
      <w:rFonts w:ascii="Consolas" w:hAnsi="Consolas" w:cs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E59E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E59EF"/>
    <w:rPr>
      <w:rFonts w:ascii="Segoe UI" w:hAnsi="Segoe UI" w:cs="Segoe U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0E59EF"/>
  </w:style>
  <w:style w:type="character" w:customStyle="1" w:styleId="SaludoCar">
    <w:name w:val="Saludo Car"/>
    <w:basedOn w:val="Fuentedeprrafopredeter"/>
    <w:link w:val="Saludo"/>
    <w:uiPriority w:val="99"/>
    <w:semiHidden/>
    <w:rsid w:val="000E59EF"/>
    <w:rPr>
      <w:rFonts w:ascii="Segoe UI" w:hAnsi="Segoe UI" w:cs="Segoe UI"/>
    </w:rPr>
  </w:style>
  <w:style w:type="paragraph" w:styleId="Firma">
    <w:name w:val="Signature"/>
    <w:basedOn w:val="Normal"/>
    <w:link w:val="Firma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0E59EF"/>
    <w:rPr>
      <w:rFonts w:ascii="Segoe UI" w:hAnsi="Segoe UI" w:cs="Segoe UI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0E59EF"/>
    <w:rPr>
      <w:rFonts w:ascii="Segoe UI" w:hAnsi="Segoe UI" w:cs="Segoe U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0E59EF"/>
    <w:rPr>
      <w:rFonts w:ascii="Segoe UI" w:hAnsi="Segoe UI" w:cs="Segoe U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0E59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0E59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0E59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0E59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0E59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0E59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0E59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0E59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0E59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0E59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0E59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0E59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0E59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0E59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0E59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0E59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0E59E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0E59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0E59EF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0E59EF"/>
  </w:style>
  <w:style w:type="table" w:styleId="Tablaprofesional">
    <w:name w:val="Table Professional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0E59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0E59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0E59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0E59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0E59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0E59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0E59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0E59E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E59EF"/>
    <w:pPr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E59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59E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E59E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0E59E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0E59E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0E59E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0E59E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0E59EF"/>
    <w:pPr>
      <w:spacing w:after="100"/>
      <w:ind w:left="1760"/>
    </w:pPr>
  </w:style>
  <w:style w:type="character" w:customStyle="1" w:styleId="UnresolvedMention1">
    <w:name w:val="Unresolved Mention1"/>
    <w:basedOn w:val="Fuentedeprrafopredeter"/>
    <w:uiPriority w:val="99"/>
    <w:unhideWhenUsed/>
    <w:rsid w:val="000E59E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uentedeprrafopredeter"/>
    <w:uiPriority w:val="99"/>
    <w:unhideWhenUsed/>
    <w:rsid w:val="000E59EF"/>
    <w:rPr>
      <w:rFonts w:ascii="Segoe UI" w:hAnsi="Segoe UI" w:cs="Segoe UI"/>
      <w:color w:val="2B579A"/>
      <w:shd w:val="clear" w:color="auto" w:fill="E1DFDD"/>
    </w:rPr>
  </w:style>
  <w:style w:type="paragraph" w:styleId="Revisin">
    <w:name w:val="Revision"/>
    <w:hidden/>
    <w:uiPriority w:val="99"/>
    <w:semiHidden/>
    <w:rsid w:val="000E59EF"/>
    <w:pPr>
      <w:spacing w:before="0" w:line="240" w:lineRule="auto"/>
    </w:pPr>
  </w:style>
  <w:style w:type="paragraph" w:customStyle="1" w:styleId="TextoEstndarProbarlo">
    <w:name w:val="Texto Estándar Probarlo"/>
    <w:basedOn w:val="Normal"/>
    <w:rsid w:val="000E59EF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qFormat/>
    <w:rsid w:val="000E59EF"/>
    <w:rPr>
      <w:rFonts w:eastAsiaTheme="minorEastAsia"/>
      <w:i/>
      <w:color w:val="3B3838" w:themeColor="background2" w:themeShade="40"/>
    </w:rPr>
  </w:style>
  <w:style w:type="character" w:customStyle="1" w:styleId="ListaconnmerosCar">
    <w:name w:val="Lista con números Car"/>
    <w:basedOn w:val="Fuentedeprrafopredeter"/>
    <w:link w:val="Listaconnmeros"/>
    <w:uiPriority w:val="10"/>
    <w:rsid w:val="000E59EF"/>
    <w:rPr>
      <w:rFonts w:ascii="Segoe UI" w:eastAsiaTheme="minorEastAsia" w:hAnsi="Segoe UI" w:cs="Segoe UI"/>
      <w:color w:val="3B3838" w:themeColor="background2" w:themeShade="40"/>
      <w:lang w:val="es-PE"/>
    </w:rPr>
  </w:style>
  <w:style w:type="character" w:customStyle="1" w:styleId="Carcterdelnfasisdelacita">
    <w:name w:val="Carácter del énfasis de la cita"/>
    <w:basedOn w:val="ListaconnmerosCar"/>
    <w:link w:val="nfasisdelacita"/>
    <w:rsid w:val="000E59EF"/>
    <w:rPr>
      <w:rFonts w:ascii="Segoe UI" w:eastAsiaTheme="minorEastAsia" w:hAnsi="Segoe UI" w:cs="Segoe UI"/>
      <w:i/>
      <w:color w:val="3B3838" w:themeColor="background2" w:themeShade="40"/>
      <w:lang w:val="es-PE"/>
    </w:rPr>
  </w:style>
  <w:style w:type="numbering" w:styleId="111111">
    <w:name w:val="Outline List 2"/>
    <w:basedOn w:val="Sinlista"/>
    <w:uiPriority w:val="99"/>
    <w:semiHidden/>
    <w:unhideWhenUsed/>
    <w:rsid w:val="000E59EF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0E59EF"/>
    <w:pPr>
      <w:numPr>
        <w:numId w:val="12"/>
      </w:numPr>
    </w:pPr>
  </w:style>
  <w:style w:type="numbering" w:styleId="ArtculoSeccin">
    <w:name w:val="Outline List 3"/>
    <w:basedOn w:val="Sinlista"/>
    <w:uiPriority w:val="99"/>
    <w:semiHidden/>
    <w:unhideWhenUsed/>
    <w:rsid w:val="000E59EF"/>
    <w:pPr>
      <w:numPr>
        <w:numId w:val="13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0E59E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uentedeprrafopredeter"/>
    <w:uiPriority w:val="99"/>
    <w:semiHidden/>
    <w:unhideWhenUsed/>
    <w:rsid w:val="000E59EF"/>
    <w:rPr>
      <w:rFonts w:ascii="Segoe UI" w:hAnsi="Segoe UI" w:cs="Segoe U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937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Local\Microsoft\Office\16.0\DTS\es-ES%7bA092A938-5361-432C-AB49-2830F25712D6%7d\%7bB2F7CFB3-0BBD-4E73-AB2D-F09BD7640E5D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D5C3-9883-4933-8A74-C0475B60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{B2F7CFB3-0BBD-4E73-AB2D-F09BD7640E5D}tf45325165_win32.dotx</Template>
  <TotalTime>0</TotalTime>
  <Pages>14</Pages>
  <Words>2940</Words>
  <Characters>16173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2024-11-06T00:48:00Z</dcterms:created>
  <dcterms:modified xsi:type="dcterms:W3CDTF">2025-03-19T01:14:00Z</dcterms:modified>
</cp:coreProperties>
</file>